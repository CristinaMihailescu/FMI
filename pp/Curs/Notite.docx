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980CF0" w:rsidRDefault="000339AC">
          <w:pPr>
            <w:pStyle w:val="Log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E13EF6">
                                  <w:sdt>
                                    <w:sdtPr>
                                      <w:alias w:val="Address"/>
                                      <w:tag w:val=""/>
                                      <w:id w:val="-1372225111"/>
                                      <w:placeholder>
                                        <w:docPart w:val="A4D3E19613C14F07AAE4B555D5D8A2D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E13EF6" w:rsidRDefault="00E13EF6" w:rsidP="00E44855">
                                          <w:pPr>
                                            <w:pStyle w:val="ContactInfo"/>
                                          </w:pPr>
                                          <w:r>
                                            <w:t xml:space="preserve">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E13EF6" w:rsidRDefault="00E13EF6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E13EF6" w:rsidRDefault="00E13EF6" w:rsidP="00E44855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Cristina</w:t>
                                      </w:r>
                                    </w:p>
                                    <w:p w:rsidR="00E13EF6" w:rsidRDefault="00E13EF6" w:rsidP="00E44855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Mihailescu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E13EF6" w:rsidRDefault="00E13EF6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E13EF6" w:rsidRDefault="00E13EF6" w:rsidP="00E44855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E13EF6" w:rsidRDefault="00E13EF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E13EF6">
                            <w:sdt>
                              <w:sdtPr>
                                <w:alias w:val="Address"/>
                                <w:tag w:val=""/>
                                <w:id w:val="-1372225111"/>
                                <w:placeholder>
                                  <w:docPart w:val="A4D3E19613C14F07AAE4B555D5D8A2D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E13EF6" w:rsidRDefault="00E13EF6" w:rsidP="00E44855">
                                    <w:pPr>
                                      <w:pStyle w:val="ContactInf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E13EF6" w:rsidRDefault="00E13EF6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E13EF6" w:rsidRDefault="00E13EF6" w:rsidP="00E44855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Cristina</w:t>
                                </w:r>
                              </w:p>
                              <w:p w:rsidR="00E13EF6" w:rsidRDefault="00E13EF6" w:rsidP="00E44855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Mihailescu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E13EF6" w:rsidRDefault="00E13EF6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E13EF6" w:rsidRDefault="00E13EF6" w:rsidP="00E44855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E13EF6" w:rsidRDefault="00E13EF6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EF6" w:rsidRDefault="00836C3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956646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13EF6">
                                      <w:t>Programare</w:t>
                                    </w:r>
                                    <w:proofErr w:type="spellEnd"/>
                                    <w:r w:rsidR="00E13EF6">
                                      <w:t xml:space="preserve"> </w:t>
                                    </w:r>
                                    <w:proofErr w:type="spellStart"/>
                                    <w:r w:rsidR="00E13EF6">
                                      <w:t>Procedurala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13EF6" w:rsidRDefault="00E13EF6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E13EF6" w:rsidRDefault="00E13EF6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3956646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Programare Procedurala</w:t>
                              </w:r>
                            </w:sdtContent>
                          </w:sdt>
                        </w:p>
                        <w:p w:rsidR="00E13EF6" w:rsidRDefault="00E13EF6">
                          <w:pPr>
                            <w:pStyle w:val="Subtitl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980CF0" w:rsidRDefault="00980CF0"/>
        <w:p w:rsidR="00980CF0" w:rsidRDefault="000339AC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0CF0" w:rsidRDefault="00BE13E8">
          <w:pPr>
            <w:pStyle w:val="TOCHeading"/>
          </w:pPr>
          <w:proofErr w:type="spellStart"/>
          <w:r>
            <w:t>Cuprins</w:t>
          </w:r>
          <w:proofErr w:type="spellEnd"/>
        </w:p>
        <w:p w:rsidR="00BE13E8" w:rsidRDefault="000339AC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38569188" w:history="1">
            <w:r w:rsidR="00BE13E8" w:rsidRPr="0057004F">
              <w:rPr>
                <w:rStyle w:val="Hyperlink"/>
                <w:noProof/>
              </w:rPr>
              <w:t>Introducere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_Toc438569188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2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89" w:history="1">
            <w:r w:rsidR="00BE13E8" w:rsidRPr="0057004F">
              <w:rPr>
                <w:rStyle w:val="Hyperlink"/>
                <w:noProof/>
              </w:rPr>
              <w:t>Operatori: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_Toc438569189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2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0" w:history="1">
            <w:r w:rsidR="00BE13E8" w:rsidRPr="0057004F">
              <w:rPr>
                <w:rStyle w:val="Hyperlink"/>
                <w:noProof/>
              </w:rPr>
              <w:t>Ordinea operatorilor: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_Toc438569190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2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1" w:history="1">
            <w:r w:rsidR="00BE13E8" w:rsidRPr="0057004F">
              <w:rPr>
                <w:rStyle w:val="Hyperlink"/>
                <w:noProof/>
              </w:rPr>
              <w:t>Functii de citire/scriere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_Toc438569191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3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2" w:history="1">
            <w:r w:rsidR="00BE13E8" w:rsidRPr="0057004F">
              <w:rPr>
                <w:rStyle w:val="Hyperlink"/>
                <w:noProof/>
              </w:rPr>
              <w:t>Specificatori de format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_Toc438569192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3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3" w:history="1">
            <w:r w:rsidR="00BE13E8" w:rsidRPr="0057004F">
              <w:rPr>
                <w:rStyle w:val="Hyperlink"/>
                <w:noProof/>
              </w:rPr>
              <w:t>Structura de decizie multipla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_Toc438569193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4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4" w:history="1">
            <w:r w:rsidR="00BE13E8" w:rsidRPr="0057004F">
              <w:rPr>
                <w:rStyle w:val="Hyperlink"/>
                <w:rFonts w:ascii="Cambria Math" w:hAnsi="Cambria Math"/>
                <w:noProof/>
              </w:rPr>
              <w:t>Pointeri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_Toc438569194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5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5" w:history="1">
            <w:r w:rsidR="00BE13E8" w:rsidRPr="0057004F">
              <w:rPr>
                <w:rStyle w:val="Hyperlink"/>
                <w:noProof/>
              </w:rPr>
              <w:t>Functii pentru alocarea dinamica a memoriei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_Toc438569195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5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6" w:history="1">
            <w:r w:rsidR="00BE13E8" w:rsidRPr="0057004F">
              <w:rPr>
                <w:rStyle w:val="Hyperlink"/>
                <w:noProof/>
              </w:rPr>
              <w:t>Alocarea dinamica a tablourilor bidimensionale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_Toc438569196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6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BE13E8" w:rsidRDefault="00836C35" w:rsidP="00BE13E8">
          <w:pPr>
            <w:pStyle w:val="TOC1"/>
            <w:rPr>
              <w:noProof/>
              <w:color w:val="auto"/>
              <w:sz w:val="22"/>
              <w:szCs w:val="22"/>
              <w:lang w:eastAsia="en-US"/>
            </w:rPr>
          </w:pPr>
          <w:hyperlink w:anchor="_Toc438569197" w:history="1">
            <w:r w:rsidR="00BE13E8" w:rsidRPr="0057004F">
              <w:rPr>
                <w:rStyle w:val="Hyperlink"/>
                <w:noProof/>
              </w:rPr>
              <w:t>Functii pentru manipularea memoriei (</w:t>
            </w:r>
            <w:r w:rsidR="00BE13E8" w:rsidRPr="0057004F">
              <w:rPr>
                <w:rStyle w:val="Hyperlink"/>
                <w:rFonts w:ascii="Consolas" w:hAnsi="Consolas"/>
                <w:noProof/>
                <w:bdr w:val="none" w:sz="0" w:space="0" w:color="auto" w:frame="1"/>
              </w:rPr>
              <w:t>&lt;string.h&gt;</w:t>
            </w:r>
            <w:r w:rsidR="00BE13E8" w:rsidRPr="0057004F">
              <w:rPr>
                <w:rStyle w:val="Hyperlink"/>
                <w:noProof/>
              </w:rPr>
              <w:t>)</w:t>
            </w:r>
            <w:r w:rsidR="00BE13E8">
              <w:rPr>
                <w:noProof/>
                <w:webHidden/>
              </w:rPr>
              <w:tab/>
            </w:r>
            <w:r w:rsidR="00BE13E8">
              <w:rPr>
                <w:noProof/>
                <w:webHidden/>
              </w:rPr>
              <w:fldChar w:fldCharType="begin"/>
            </w:r>
            <w:r w:rsidR="00BE13E8">
              <w:rPr>
                <w:noProof/>
                <w:webHidden/>
              </w:rPr>
              <w:instrText xml:space="preserve"> PAGEREF _Toc438569197 \h </w:instrText>
            </w:r>
            <w:r w:rsidR="00BE13E8">
              <w:rPr>
                <w:noProof/>
                <w:webHidden/>
              </w:rPr>
            </w:r>
            <w:r w:rsidR="00BE13E8">
              <w:rPr>
                <w:noProof/>
                <w:webHidden/>
              </w:rPr>
              <w:fldChar w:fldCharType="separate"/>
            </w:r>
            <w:r w:rsidR="00BE13E8">
              <w:rPr>
                <w:noProof/>
                <w:webHidden/>
              </w:rPr>
              <w:t>7</w:t>
            </w:r>
            <w:r w:rsidR="00BE13E8">
              <w:rPr>
                <w:noProof/>
                <w:webHidden/>
              </w:rPr>
              <w:fldChar w:fldCharType="end"/>
            </w:r>
          </w:hyperlink>
        </w:p>
        <w:p w:rsidR="00980CF0" w:rsidRDefault="000339AC">
          <w:pPr>
            <w:sectPr w:rsidR="00980CF0"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980CF0" w:rsidRDefault="00C97DA0">
      <w:pPr>
        <w:pStyle w:val="Heading1"/>
      </w:pPr>
      <w:bookmarkStart w:id="0" w:name="_Toc438569188"/>
      <w:proofErr w:type="spellStart"/>
      <w:r>
        <w:lastRenderedPageBreak/>
        <w:t>Introducere</w:t>
      </w:r>
      <w:bookmarkEnd w:id="0"/>
      <w:proofErr w:type="spellEnd"/>
    </w:p>
    <w:p w:rsidR="00E44855" w:rsidRPr="00843C27" w:rsidRDefault="00E44855" w:rsidP="00E44855">
      <w:pPr>
        <w:pStyle w:val="NoSpacing"/>
        <w:rPr>
          <w:sz w:val="22"/>
          <w:szCs w:val="22"/>
        </w:rPr>
      </w:pPr>
      <w:r w:rsidRPr="00843C27">
        <w:rPr>
          <w:rStyle w:val="CheckboxChar"/>
          <w:sz w:val="22"/>
          <w:szCs w:val="22"/>
        </w:rPr>
        <w:t>Note:</w:t>
      </w:r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Daca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cel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putin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unul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proofErr w:type="gramStart"/>
      <w:r w:rsidRPr="00843C27">
        <w:rPr>
          <w:sz w:val="22"/>
          <w:szCs w:val="22"/>
        </w:rPr>
        <w:t>este</w:t>
      </w:r>
      <w:proofErr w:type="spellEnd"/>
      <w:proofErr w:type="gramEnd"/>
      <w:r w:rsidRPr="00843C27">
        <w:rPr>
          <w:sz w:val="22"/>
          <w:szCs w:val="22"/>
        </w:rPr>
        <w:t xml:space="preserve"> real =&gt; </w:t>
      </w:r>
      <w:proofErr w:type="spellStart"/>
      <w:r w:rsidRPr="00843C27">
        <w:rPr>
          <w:sz w:val="22"/>
          <w:szCs w:val="22"/>
        </w:rPr>
        <w:t>impartirea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este</w:t>
      </w:r>
      <w:proofErr w:type="spellEnd"/>
      <w:r w:rsidRPr="00843C27">
        <w:rPr>
          <w:sz w:val="22"/>
          <w:szCs w:val="22"/>
        </w:rPr>
        <w:t xml:space="preserve"> </w:t>
      </w:r>
      <w:proofErr w:type="spellStart"/>
      <w:r w:rsidRPr="00843C27">
        <w:rPr>
          <w:sz w:val="22"/>
          <w:szCs w:val="22"/>
        </w:rPr>
        <w:t>reala</w:t>
      </w:r>
      <w:proofErr w:type="spellEnd"/>
      <w:r w:rsidRPr="00843C27">
        <w:rPr>
          <w:sz w:val="22"/>
          <w:szCs w:val="22"/>
        </w:rPr>
        <w:t>.</w:t>
      </w:r>
    </w:p>
    <w:p w:rsidR="00E44855" w:rsidRDefault="00E44855" w:rsidP="00E44855">
      <w:pPr>
        <w:pStyle w:val="NoSpacing"/>
      </w:pPr>
    </w:p>
    <w:p w:rsidR="00E44855" w:rsidRPr="00E44855" w:rsidRDefault="00E44855" w:rsidP="00F57C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bookmarkStart w:id="1" w:name="_Toc242942528"/>
      <w:bookmarkStart w:id="2" w:name="_Toc342399970"/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7/2 = 3  </w:t>
      </w:r>
    </w:p>
    <w:p w:rsidR="00E44855" w:rsidRPr="00E44855" w:rsidRDefault="00E44855" w:rsidP="00F57C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7/2.0 = 3.5 </w:t>
      </w:r>
    </w:p>
    <w:p w:rsidR="00E44855" w:rsidRPr="00843C27" w:rsidRDefault="00E44855" w:rsidP="00E44855">
      <w:pPr>
        <w:pStyle w:val="NoSpacing"/>
        <w:rPr>
          <w:sz w:val="22"/>
          <w:szCs w:val="22"/>
        </w:rPr>
      </w:pPr>
      <w:proofErr w:type="spellStart"/>
      <w:r w:rsidRPr="00843C27">
        <w:rPr>
          <w:sz w:val="22"/>
          <w:szCs w:val="22"/>
        </w:rPr>
        <w:t>Corect</w:t>
      </w:r>
      <w:proofErr w:type="spellEnd"/>
      <w:r w:rsidRPr="00843C27">
        <w:rPr>
          <w:sz w:val="22"/>
          <w:szCs w:val="22"/>
        </w:rPr>
        <w:t>:</w:t>
      </w:r>
    </w:p>
    <w:p w:rsidR="00E44855" w:rsidRDefault="00E44855" w:rsidP="00E44855">
      <w:pPr>
        <w:pStyle w:val="NoSpacing"/>
      </w:pPr>
    </w:p>
    <w:p w:rsidR="00E44855" w:rsidRPr="00E44855" w:rsidRDefault="00E44855" w:rsidP="00F57C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4485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a,b</w:t>
      </w:r>
      <w:proofErr w:type="spellEnd"/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E44855" w:rsidRPr="00E44855" w:rsidRDefault="00E44855" w:rsidP="00F57C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4485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c;  </w:t>
      </w:r>
    </w:p>
    <w:p w:rsidR="00E44855" w:rsidRPr="00E44855" w:rsidRDefault="00E44855" w:rsidP="00F57C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c=(</w:t>
      </w:r>
      <w:r w:rsidRPr="00E4485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)a/b </w:t>
      </w:r>
      <w:r w:rsidRPr="00E448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c=3.5, a -&gt; double</w:t>
      </w: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44855" w:rsidRPr="00E44855" w:rsidRDefault="00E44855" w:rsidP="00F57C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c=a/</w:t>
      </w:r>
      <w:r w:rsidRPr="00E4485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(b) </w:t>
      </w:r>
      <w:r w:rsidRPr="00E448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c=3.5</w:t>
      </w:r>
      <w:r w:rsidRPr="00E448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44855" w:rsidRDefault="00E44855" w:rsidP="00E44855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843C27">
        <w:rPr>
          <w:sz w:val="22"/>
        </w:rPr>
        <w:t>Gresit</w:t>
      </w:r>
      <w:proofErr w:type="spellEnd"/>
      <w:r w:rsidRPr="00843C27">
        <w:rPr>
          <w:sz w:val="22"/>
        </w:rPr>
        <w:t xml:space="preserve">: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=(</w:t>
      </w:r>
      <w:proofErr w:type="gramEnd"/>
      <w:r>
        <w:rPr>
          <w:rStyle w:val="datatypes2"/>
          <w:rFonts w:ascii="Consolas" w:hAnsi="Consolas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)(a/b) </w:t>
      </w:r>
      <w:r>
        <w:rPr>
          <w:rStyle w:val="comment2"/>
          <w:rFonts w:ascii="Consolas" w:hAnsi="Consolas"/>
          <w:sz w:val="18"/>
          <w:szCs w:val="18"/>
        </w:rPr>
        <w:t>// c=3.0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E44855" w:rsidRDefault="00E44855" w:rsidP="00E44855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E44855" w:rsidRDefault="00E44855" w:rsidP="00E44855">
      <w:pPr>
        <w:pStyle w:val="Heading5"/>
        <w:rPr>
          <w:rStyle w:val="Strong"/>
        </w:rPr>
      </w:pPr>
      <w:r>
        <w:rPr>
          <w:rStyle w:val="Strong"/>
        </w:rPr>
        <w:t xml:space="preserve">Tip de date </w:t>
      </w:r>
      <w:proofErr w:type="spellStart"/>
      <w:proofErr w:type="gramStart"/>
      <w:r>
        <w:rPr>
          <w:rStyle w:val="Strong"/>
        </w:rPr>
        <w:t>boolean</w:t>
      </w:r>
      <w:proofErr w:type="spellEnd"/>
      <w:proofErr w:type="gramEnd"/>
      <w:r>
        <w:rPr>
          <w:rStyle w:val="Strong"/>
        </w:rPr>
        <w:t>:</w:t>
      </w:r>
    </w:p>
    <w:p w:rsidR="00C82A6C" w:rsidRPr="00C82A6C" w:rsidRDefault="00C82A6C" w:rsidP="00F57C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C82A6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82A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a=1, b=7;  </w:t>
      </w:r>
    </w:p>
    <w:p w:rsidR="00C82A6C" w:rsidRPr="00C82A6C" w:rsidRDefault="00C82A6C" w:rsidP="00F57C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C82A6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82A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r=(a&lt;b); </w:t>
      </w:r>
      <w:r w:rsidRPr="00C82A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r=1</w:t>
      </w:r>
      <w:r w:rsidRPr="00C82A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82A6C" w:rsidTr="00D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C82A6C" w:rsidRDefault="00C82A6C" w:rsidP="00A3143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9B30450" wp14:editId="23B93A6B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0D47C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XRcEA&#10;AADbAAAADwAAAGRycy9kb3ducmV2LnhtbESPzWoCMRSF94LvEG7BnWZ0IXZqlKJU3Gip+gCXye1k&#10;dHITknQc394UCl0ezs/HWa5724qOQmwcK5hOChDEldMN1wou54/xAkRMyBpbx6TgQRHWq+FgiaV2&#10;d/6i7pRqkUc4lqjApORLKWNlyGKcOE+cvW8XLKYsQy11wHset62cFcVcWmw4Ewx62hiqbqcfmyHG&#10;d1u/2TWvC0v19fMxD8cDKjV66d/fQCTq03/4r73XCmZT+P2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CF0X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ujMQA&#10;AADbAAAADwAAAGRycy9kb3ducmV2LnhtbESPwWrDMBBE74X+g9hCb40ct4TEiRJKoeBToHFLrhtr&#10;bZlYKyMpjpuvrwqFHoeZecNsdpPtxUg+dI4VzGcZCOLa6Y5bBZ/V+9MSRIjIGnvHpOCbAuy293cb&#10;LLS78geNh9iKBOFQoAIT41BIGWpDFsPMDcTJa5y3GJP0rdQerwlue5ln2UJa7DgtGBzozVB9Plys&#10;guPtqxovvjL7xpfly+p0XPjmWanHh+l1DSLSFP/Df+1SK8hz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boz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C82A6C" w:rsidRPr="00C82A6C" w:rsidRDefault="00C82A6C" w:rsidP="00D51C01">
            <w:pPr>
              <w:pStyle w:val="Heading6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</w:pPr>
            <w:proofErr w:type="gramStart"/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if(</w:t>
            </w:r>
            <w:proofErr w:type="gramEnd"/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x) </w:t>
            </w:r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sym w:font="Wingdings" w:char="F0F3"/>
            </w:r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if(x!=0)</w:t>
            </w:r>
          </w:p>
          <w:p w:rsidR="00C82A6C" w:rsidRDefault="00C82A6C" w:rsidP="00D51C01">
            <w:pPr>
              <w:pStyle w:val="Heading6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</w:pPr>
            <w:proofErr w:type="gramStart"/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if(</w:t>
            </w:r>
            <w:proofErr w:type="gramEnd"/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!=x) </w:t>
            </w:r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sym w:font="Wingdings" w:char="F0F3"/>
            </w:r>
            <w:r w:rsidRPr="00C82A6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if</w:t>
            </w:r>
          </w:p>
          <w:p w:rsidR="007F59AF" w:rsidRDefault="007F59AF" w:rsidP="00D5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7F59AF" w:rsidRPr="007F59AF" w:rsidRDefault="007F59AF" w:rsidP="00D5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</w:pP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x&lt;&lt;n </w:t>
            </w: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sym w:font="Wingdings" w:char="F0F3"/>
            </w: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x=x*2^n</w:t>
            </w:r>
          </w:p>
          <w:p w:rsidR="007F59AF" w:rsidRPr="007F59AF" w:rsidRDefault="007F59AF" w:rsidP="00D5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x&gt;&gt;n </w:t>
            </w: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sym w:font="Wingdings" w:char="F0F3"/>
            </w:r>
            <w:r w:rsidRPr="007F59A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x=x/2^n</w:t>
            </w:r>
          </w:p>
        </w:tc>
      </w:tr>
    </w:tbl>
    <w:p w:rsidR="00E44855" w:rsidRDefault="00E44855" w:rsidP="00E44855">
      <w:pPr>
        <w:pStyle w:val="NoSpacing"/>
        <w:rPr>
          <w:rStyle w:val="Strong"/>
        </w:rPr>
      </w:pPr>
    </w:p>
    <w:p w:rsidR="007F59AF" w:rsidRPr="00843C27" w:rsidRDefault="00843C27" w:rsidP="00843C27">
      <w:pPr>
        <w:pStyle w:val="Subtitle"/>
        <w:rPr>
          <w:rStyle w:val="Strong"/>
        </w:rPr>
      </w:pPr>
      <w:proofErr w:type="spellStart"/>
      <w:proofErr w:type="gramStart"/>
      <w:r w:rsidRPr="00843C27">
        <w:rPr>
          <w:rStyle w:val="Strong"/>
          <w:rFonts w:ascii="Cambria Math" w:hAnsi="Cambria Math"/>
        </w:rPr>
        <w:t>x^</w:t>
      </w:r>
      <w:proofErr w:type="gramEnd"/>
      <w:r w:rsidRPr="00843C27">
        <w:rPr>
          <w:rStyle w:val="Strong"/>
          <w:rFonts w:ascii="Cambria Math" w:hAnsi="Cambria Math"/>
        </w:rPr>
        <w:t>y</w:t>
      </w:r>
      <w:proofErr w:type="spellEnd"/>
      <w:r w:rsidRPr="00843C27">
        <w:rPr>
          <w:rStyle w:val="Strong"/>
          <w:rFonts w:ascii="Cambria Math" w:hAnsi="Cambria Math"/>
        </w:rPr>
        <w:t xml:space="preserve"> =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1, x≠y</m:t>
                </m:r>
              </m:e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0, x=y</m:t>
                </m:r>
              </m:e>
            </m:eqArr>
          </m:e>
        </m:d>
      </m:oMath>
      <w:r>
        <w:rPr>
          <w:rStyle w:val="Strong"/>
          <w:rFonts w:ascii="Cambria Math" w:hAnsi="Cambria Math"/>
        </w:rPr>
        <w:t xml:space="preserve"> </w:t>
      </w:r>
      <w:r w:rsidRPr="00843C27">
        <w:t>(x XOR y)</w:t>
      </w:r>
    </w:p>
    <w:bookmarkEnd w:id="1"/>
    <w:bookmarkEnd w:id="2"/>
    <w:p w:rsidR="00843C27" w:rsidRDefault="00843C27" w:rsidP="00843C27">
      <w:pPr>
        <w:pStyle w:val="Subtitle"/>
      </w:pPr>
    </w:p>
    <w:p w:rsidR="00B83638" w:rsidRPr="00B83638" w:rsidRDefault="00B83638" w:rsidP="00A55FB5">
      <w:pPr>
        <w:pStyle w:val="Heading1"/>
      </w:pPr>
      <w:bookmarkStart w:id="3" w:name="_Toc438569189"/>
      <w:proofErr w:type="spellStart"/>
      <w:r>
        <w:t>Operatori</w:t>
      </w:r>
      <w:proofErr w:type="spellEnd"/>
      <w:r w:rsidR="00843C27">
        <w:t>:</w:t>
      </w:r>
      <w:bookmarkEnd w:id="3"/>
    </w:p>
    <w:p w:rsidR="00843C27" w:rsidRPr="00B83638" w:rsidRDefault="00843C27" w:rsidP="00B83638">
      <w:pPr>
        <w:pStyle w:val="ListBullet2"/>
        <w:rPr>
          <w:sz w:val="22"/>
        </w:rPr>
      </w:pPr>
      <w:r w:rsidRPr="00B83638">
        <w:rPr>
          <w:sz w:val="22"/>
        </w:rPr>
        <w:t>+, -, *, /, % (</w:t>
      </w:r>
      <w:proofErr w:type="spellStart"/>
      <w:r w:rsidRPr="00B83638">
        <w:rPr>
          <w:sz w:val="22"/>
        </w:rPr>
        <w:t>aritmetici</w:t>
      </w:r>
      <w:proofErr w:type="spellEnd"/>
      <w:r w:rsidRPr="00B83638">
        <w:rPr>
          <w:sz w:val="22"/>
        </w:rPr>
        <w:t>)</w:t>
      </w:r>
    </w:p>
    <w:p w:rsidR="00843C27" w:rsidRPr="00B83638" w:rsidRDefault="00843C27" w:rsidP="00B83638">
      <w:pPr>
        <w:pStyle w:val="ListBullet2"/>
        <w:rPr>
          <w:sz w:val="22"/>
        </w:rPr>
      </w:pPr>
      <w:r w:rsidRPr="00B83638">
        <w:rPr>
          <w:sz w:val="22"/>
        </w:rPr>
        <w:t>&lt;, &gt;, &lt;=, &gt;=, ==, != (</w:t>
      </w:r>
      <w:proofErr w:type="spellStart"/>
      <w:r w:rsidRPr="00B83638">
        <w:rPr>
          <w:sz w:val="22"/>
        </w:rPr>
        <w:t>relationali</w:t>
      </w:r>
      <w:proofErr w:type="spellEnd"/>
      <w:r w:rsidRPr="00B83638">
        <w:rPr>
          <w:sz w:val="22"/>
        </w:rPr>
        <w:t>)</w:t>
      </w:r>
    </w:p>
    <w:p w:rsidR="00843C27" w:rsidRPr="00B83638" w:rsidRDefault="00843C27" w:rsidP="00B83638">
      <w:pPr>
        <w:pStyle w:val="ListBullet2"/>
        <w:rPr>
          <w:sz w:val="22"/>
        </w:rPr>
      </w:pPr>
      <w:r w:rsidRPr="00B83638">
        <w:rPr>
          <w:sz w:val="22"/>
        </w:rPr>
        <w:t>!, ||, &amp;&amp; (</w:t>
      </w:r>
      <w:proofErr w:type="spellStart"/>
      <w:r w:rsidRPr="00B83638">
        <w:rPr>
          <w:sz w:val="22"/>
        </w:rPr>
        <w:t>logici</w:t>
      </w:r>
      <w:proofErr w:type="spellEnd"/>
      <w:r w:rsidRPr="00B83638">
        <w:rPr>
          <w:sz w:val="22"/>
        </w:rPr>
        <w:t>)</w:t>
      </w:r>
    </w:p>
    <w:p w:rsidR="00843C27" w:rsidRPr="00B83638" w:rsidRDefault="00843C27" w:rsidP="00B83638">
      <w:pPr>
        <w:pStyle w:val="ListBullet2"/>
        <w:rPr>
          <w:sz w:val="22"/>
        </w:rPr>
      </w:pPr>
      <w:r w:rsidRPr="00B83638">
        <w:rPr>
          <w:sz w:val="22"/>
        </w:rPr>
        <w:t xml:space="preserve">&lt;&lt;, &gt;&gt;, &amp;, |, ^, ~ (de </w:t>
      </w:r>
      <w:proofErr w:type="spellStart"/>
      <w:r w:rsidRPr="00B83638">
        <w:rPr>
          <w:sz w:val="22"/>
        </w:rPr>
        <w:t>biti</w:t>
      </w:r>
      <w:proofErr w:type="spellEnd"/>
      <w:r w:rsidRPr="00B83638">
        <w:rPr>
          <w:sz w:val="22"/>
        </w:rPr>
        <w:t>)</w:t>
      </w:r>
    </w:p>
    <w:p w:rsidR="00843C27" w:rsidRPr="00B83638" w:rsidRDefault="00843C27" w:rsidP="00B83638">
      <w:pPr>
        <w:pStyle w:val="ListBullet2"/>
        <w:rPr>
          <w:sz w:val="22"/>
        </w:rPr>
      </w:pPr>
      <w:r w:rsidRPr="00B83638">
        <w:rPr>
          <w:sz w:val="22"/>
        </w:rPr>
        <w:t xml:space="preserve">(tip de date) </w:t>
      </w:r>
      <w:proofErr w:type="spellStart"/>
      <w:r w:rsidRPr="00B83638">
        <w:rPr>
          <w:sz w:val="22"/>
        </w:rPr>
        <w:t>expresie</w:t>
      </w:r>
      <w:proofErr w:type="spellEnd"/>
      <w:r w:rsidRPr="00B83638">
        <w:rPr>
          <w:sz w:val="22"/>
        </w:rPr>
        <w:t xml:space="preserve"> (cast; </w:t>
      </w:r>
      <w:proofErr w:type="spellStart"/>
      <w:r w:rsidRPr="00B83638">
        <w:rPr>
          <w:sz w:val="22"/>
        </w:rPr>
        <w:t>schimba</w:t>
      </w:r>
      <w:proofErr w:type="spellEnd"/>
      <w:r w:rsidRPr="00B83638">
        <w:rPr>
          <w:sz w:val="22"/>
        </w:rPr>
        <w:t xml:space="preserve"> </w:t>
      </w:r>
      <w:proofErr w:type="spellStart"/>
      <w:r w:rsidRPr="00B83638">
        <w:rPr>
          <w:sz w:val="22"/>
        </w:rPr>
        <w:t>temporar</w:t>
      </w:r>
      <w:proofErr w:type="spellEnd"/>
      <w:r w:rsidRPr="00B83638">
        <w:rPr>
          <w:sz w:val="22"/>
        </w:rPr>
        <w:t xml:space="preserve"> </w:t>
      </w:r>
      <w:proofErr w:type="spellStart"/>
      <w:r w:rsidRPr="00B83638">
        <w:rPr>
          <w:sz w:val="22"/>
        </w:rPr>
        <w:t>modul</w:t>
      </w:r>
      <w:proofErr w:type="spellEnd"/>
      <w:r w:rsidRPr="00B83638">
        <w:rPr>
          <w:sz w:val="22"/>
        </w:rPr>
        <w:t xml:space="preserve"> in care </w:t>
      </w:r>
      <w:proofErr w:type="spellStart"/>
      <w:r w:rsidRPr="00B83638">
        <w:rPr>
          <w:sz w:val="22"/>
        </w:rPr>
        <w:t>este</w:t>
      </w:r>
      <w:proofErr w:type="spellEnd"/>
      <w:r w:rsidRPr="00B83638">
        <w:rPr>
          <w:sz w:val="22"/>
        </w:rPr>
        <w:t xml:space="preserve"> </w:t>
      </w:r>
      <w:proofErr w:type="spellStart"/>
      <w:r w:rsidRPr="00B83638">
        <w:rPr>
          <w:sz w:val="22"/>
        </w:rPr>
        <w:t>interpretata</w:t>
      </w:r>
      <w:proofErr w:type="spellEnd"/>
      <w:r w:rsidRPr="00B83638">
        <w:rPr>
          <w:sz w:val="22"/>
        </w:rPr>
        <w:t xml:space="preserve"> </w:t>
      </w:r>
      <w:proofErr w:type="spellStart"/>
      <w:r w:rsidRPr="00B83638">
        <w:rPr>
          <w:sz w:val="22"/>
        </w:rPr>
        <w:t>expresia</w:t>
      </w:r>
      <w:proofErr w:type="spellEnd"/>
      <w:r w:rsidRPr="00B83638">
        <w:rPr>
          <w:sz w:val="22"/>
        </w:rPr>
        <w:t>)</w:t>
      </w:r>
    </w:p>
    <w:p w:rsidR="00843C27" w:rsidRPr="00B83638" w:rsidRDefault="00F909E3" w:rsidP="00B83638">
      <w:pPr>
        <w:pStyle w:val="ListBullet2"/>
        <w:rPr>
          <w:sz w:val="22"/>
        </w:rPr>
      </w:pPr>
      <w:proofErr w:type="spellStart"/>
      <w:r w:rsidRPr="00B83638">
        <w:rPr>
          <w:sz w:val="22"/>
        </w:rPr>
        <w:t>si</w:t>
      </w:r>
      <w:r w:rsidR="00843C27" w:rsidRPr="00B83638">
        <w:rPr>
          <w:sz w:val="22"/>
        </w:rPr>
        <w:t>zeof</w:t>
      </w:r>
      <w:proofErr w:type="spellEnd"/>
      <w:r w:rsidRPr="00B83638">
        <w:rPr>
          <w:sz w:val="22"/>
        </w:rPr>
        <w:t xml:space="preserve"> (de </w:t>
      </w:r>
      <w:proofErr w:type="spellStart"/>
      <w:r w:rsidRPr="00B83638">
        <w:rPr>
          <w:sz w:val="22"/>
        </w:rPr>
        <w:t>dimensiune</w:t>
      </w:r>
      <w:proofErr w:type="spellEnd"/>
      <w:r w:rsidRPr="00B83638">
        <w:rPr>
          <w:sz w:val="22"/>
        </w:rPr>
        <w:t xml:space="preserve">; ex: </w:t>
      </w:r>
      <w:proofErr w:type="spellStart"/>
      <w:r w:rsidRPr="00B83638">
        <w:rPr>
          <w:sz w:val="22"/>
        </w:rPr>
        <w:t>sizeof</w:t>
      </w:r>
      <w:proofErr w:type="spellEnd"/>
      <w:r w:rsidRPr="00B83638">
        <w:rPr>
          <w:sz w:val="22"/>
        </w:rPr>
        <w:t>(</w:t>
      </w:r>
      <w:proofErr w:type="spellStart"/>
      <w:r w:rsidRPr="00B83638">
        <w:rPr>
          <w:sz w:val="22"/>
        </w:rPr>
        <w:t>int</w:t>
      </w:r>
      <w:proofErr w:type="spellEnd"/>
      <w:r w:rsidRPr="00B83638">
        <w:rPr>
          <w:sz w:val="22"/>
        </w:rPr>
        <w:t>))</w:t>
      </w:r>
    </w:p>
    <w:p w:rsidR="00F909E3" w:rsidRPr="00B83638" w:rsidRDefault="00F909E3" w:rsidP="00B83638">
      <w:pPr>
        <w:pStyle w:val="ListBullet2"/>
        <w:rPr>
          <w:sz w:val="22"/>
        </w:rPr>
      </w:pPr>
      <w:r w:rsidRPr="00B83638">
        <w:rPr>
          <w:sz w:val="22"/>
        </w:rPr>
        <w:t>= (</w:t>
      </w:r>
      <w:proofErr w:type="spellStart"/>
      <w:r w:rsidRPr="00B83638">
        <w:rPr>
          <w:sz w:val="22"/>
        </w:rPr>
        <w:t>atribuire</w:t>
      </w:r>
      <w:proofErr w:type="spellEnd"/>
      <w:r w:rsidRPr="00B83638">
        <w:rPr>
          <w:sz w:val="22"/>
        </w:rPr>
        <w:t>)</w:t>
      </w:r>
    </w:p>
    <w:p w:rsidR="00F909E3" w:rsidRPr="00B83638" w:rsidRDefault="00F909E3" w:rsidP="00B83638">
      <w:pPr>
        <w:pStyle w:val="ListBullet2"/>
        <w:rPr>
          <w:sz w:val="22"/>
        </w:rPr>
      </w:pPr>
      <w:r w:rsidRPr="00B83638">
        <w:rPr>
          <w:sz w:val="22"/>
        </w:rPr>
        <w:t>++, -- (</w:t>
      </w:r>
      <w:proofErr w:type="spellStart"/>
      <w:r w:rsidRPr="00B83638">
        <w:rPr>
          <w:sz w:val="22"/>
        </w:rPr>
        <w:t>incrementare</w:t>
      </w:r>
      <w:proofErr w:type="spellEnd"/>
      <w:r w:rsidRPr="00B83638">
        <w:rPr>
          <w:sz w:val="22"/>
        </w:rPr>
        <w:t>/</w:t>
      </w:r>
      <w:proofErr w:type="spellStart"/>
      <w:r w:rsidRPr="00B83638">
        <w:rPr>
          <w:sz w:val="22"/>
        </w:rPr>
        <w:t>decrementare</w:t>
      </w:r>
      <w:proofErr w:type="spellEnd"/>
      <w:r w:rsidRPr="00B83638">
        <w:rPr>
          <w:sz w:val="22"/>
        </w:rPr>
        <w:t>)</w:t>
      </w:r>
    </w:p>
    <w:p w:rsidR="00F909E3" w:rsidRPr="00B83638" w:rsidRDefault="00F909E3" w:rsidP="00B83638">
      <w:pPr>
        <w:pStyle w:val="ListBullet2"/>
        <w:rPr>
          <w:sz w:val="22"/>
        </w:rPr>
      </w:pPr>
      <w:r w:rsidRPr="00B83638">
        <w:rPr>
          <w:sz w:val="22"/>
        </w:rPr>
        <w:t>?</w:t>
      </w:r>
      <w:r w:rsidR="00C97DA0">
        <w:rPr>
          <w:sz w:val="22"/>
        </w:rPr>
        <w:t>:</w:t>
      </w:r>
      <w:r w:rsidRPr="00B83638">
        <w:rPr>
          <w:sz w:val="22"/>
        </w:rPr>
        <w:t xml:space="preserve"> (conditional; </w:t>
      </w:r>
      <w:proofErr w:type="spellStart"/>
      <w:r w:rsidRPr="00B83638">
        <w:rPr>
          <w:sz w:val="22"/>
        </w:rPr>
        <w:t>expresie</w:t>
      </w:r>
      <w:proofErr w:type="spellEnd"/>
      <w:r w:rsidRPr="00B83638">
        <w:rPr>
          <w:sz w:val="22"/>
        </w:rPr>
        <w:t xml:space="preserve"> de tip logic ? </w:t>
      </w:r>
      <w:proofErr w:type="spellStart"/>
      <w:r w:rsidRPr="00B83638">
        <w:rPr>
          <w:sz w:val="22"/>
        </w:rPr>
        <w:t>expresie_caz_true</w:t>
      </w:r>
      <w:proofErr w:type="spellEnd"/>
      <w:r w:rsidRPr="00B83638">
        <w:rPr>
          <w:sz w:val="22"/>
        </w:rPr>
        <w:t xml:space="preserve"> : </w:t>
      </w:r>
      <w:proofErr w:type="spellStart"/>
      <w:r w:rsidRPr="00B83638">
        <w:rPr>
          <w:sz w:val="22"/>
        </w:rPr>
        <w:t>expresie_caz_false</w:t>
      </w:r>
      <w:proofErr w:type="spellEnd"/>
      <w:r w:rsidRPr="00B83638">
        <w:rPr>
          <w:sz w:val="22"/>
        </w:rPr>
        <w:t>)</w:t>
      </w:r>
    </w:p>
    <w:p w:rsidR="00B83638" w:rsidRPr="00B83638" w:rsidRDefault="00F909E3" w:rsidP="00B83638">
      <w:pPr>
        <w:pStyle w:val="ListBullet2"/>
        <w:rPr>
          <w:sz w:val="22"/>
        </w:rPr>
      </w:pPr>
      <w:r w:rsidRPr="00B83638">
        <w:rPr>
          <w:sz w:val="22"/>
        </w:rPr>
        <w:t>, (</w:t>
      </w:r>
      <w:proofErr w:type="spellStart"/>
      <w:r w:rsidRPr="00B83638">
        <w:rPr>
          <w:sz w:val="22"/>
        </w:rPr>
        <w:t>virgula</w:t>
      </w:r>
      <w:proofErr w:type="spellEnd"/>
      <w:r w:rsidRPr="00B83638">
        <w:rPr>
          <w:sz w:val="22"/>
        </w:rPr>
        <w:t xml:space="preserve">; </w:t>
      </w:r>
      <w:r w:rsidR="00B83638" w:rsidRPr="00B83638">
        <w:rPr>
          <w:sz w:val="22"/>
        </w:rPr>
        <w:t xml:space="preserve">z=(x=1, y=2) =&gt; z=2 – z la </w:t>
      </w:r>
      <w:proofErr w:type="spellStart"/>
      <w:r w:rsidR="00B83638" w:rsidRPr="00B83638">
        <w:rPr>
          <w:sz w:val="22"/>
        </w:rPr>
        <w:t>valoarea</w:t>
      </w:r>
      <w:proofErr w:type="spellEnd"/>
      <w:r w:rsidR="00B83638" w:rsidRPr="00B83638">
        <w:rPr>
          <w:sz w:val="22"/>
        </w:rPr>
        <w:t xml:space="preserve"> </w:t>
      </w:r>
      <w:proofErr w:type="spellStart"/>
      <w:r w:rsidR="00B83638" w:rsidRPr="00B83638">
        <w:rPr>
          <w:sz w:val="22"/>
        </w:rPr>
        <w:t>ultimei</w:t>
      </w:r>
      <w:proofErr w:type="spellEnd"/>
      <w:r w:rsidR="00B83638" w:rsidRPr="00B83638">
        <w:rPr>
          <w:sz w:val="22"/>
        </w:rPr>
        <w:t xml:space="preserve"> </w:t>
      </w:r>
      <w:proofErr w:type="spellStart"/>
      <w:r w:rsidR="00B83638" w:rsidRPr="00B83638">
        <w:rPr>
          <w:sz w:val="22"/>
        </w:rPr>
        <w:t>expresii</w:t>
      </w:r>
      <w:proofErr w:type="spellEnd"/>
      <w:r w:rsidRPr="00B83638">
        <w:rPr>
          <w:sz w:val="22"/>
        </w:rPr>
        <w:t>)</w:t>
      </w:r>
    </w:p>
    <w:p w:rsidR="00B83638" w:rsidRDefault="00B83638" w:rsidP="00A55FB5">
      <w:pPr>
        <w:pStyle w:val="Heading1"/>
      </w:pPr>
      <w:bookmarkStart w:id="4" w:name="_Toc438569190"/>
      <w:proofErr w:type="spellStart"/>
      <w:r>
        <w:t>Ordinea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>:</w:t>
      </w:r>
      <w:bookmarkEnd w:id="4"/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( ), [ ], ++, --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postfixate</w:t>
      </w:r>
      <w:proofErr w:type="spellEnd"/>
      <w:r w:rsidRPr="00B83638">
        <w:rPr>
          <w:sz w:val="22"/>
        </w:rPr>
        <w:t xml:space="preserve">), </w:t>
      </w:r>
      <w:proofErr w:type="spellStart"/>
      <w:r w:rsidRPr="00B83638">
        <w:rPr>
          <w:sz w:val="22"/>
        </w:rPr>
        <w:t>structuri</w:t>
      </w:r>
      <w:proofErr w:type="spellEnd"/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+, -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operatori</w:t>
      </w:r>
      <w:proofErr w:type="spellEnd"/>
      <w:r w:rsidRPr="00B83638">
        <w:rPr>
          <w:sz w:val="22"/>
        </w:rPr>
        <w:t xml:space="preserve"> </w:t>
      </w:r>
      <w:proofErr w:type="spellStart"/>
      <w:r w:rsidRPr="00B83638">
        <w:rPr>
          <w:sz w:val="22"/>
        </w:rPr>
        <w:t>unari</w:t>
      </w:r>
      <w:proofErr w:type="spellEnd"/>
      <w:r w:rsidRPr="00B83638">
        <w:rPr>
          <w:sz w:val="22"/>
        </w:rPr>
        <w:t xml:space="preserve">), </w:t>
      </w:r>
      <w:r w:rsidRPr="00C97DA0">
        <w:rPr>
          <w:b/>
          <w:sz w:val="22"/>
          <w:highlight w:val="yellow"/>
        </w:rPr>
        <w:t>!, ~, ++, --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prefixate</w:t>
      </w:r>
      <w:proofErr w:type="spellEnd"/>
      <w:r w:rsidRPr="00B83638">
        <w:rPr>
          <w:sz w:val="22"/>
        </w:rPr>
        <w:t xml:space="preserve">), </w:t>
      </w:r>
      <w:proofErr w:type="spellStart"/>
      <w:r w:rsidRPr="00C97DA0">
        <w:rPr>
          <w:b/>
          <w:sz w:val="22"/>
          <w:highlight w:val="yellow"/>
        </w:rPr>
        <w:t>sizeof</w:t>
      </w:r>
      <w:proofErr w:type="spellEnd"/>
      <w:r w:rsidRPr="00C97DA0">
        <w:rPr>
          <w:b/>
          <w:sz w:val="22"/>
          <w:highlight w:val="yellow"/>
        </w:rPr>
        <w:t>, *, &amp;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pointeri</w:t>
      </w:r>
      <w:proofErr w:type="spellEnd"/>
      <w:r w:rsidRPr="00B83638">
        <w:rPr>
          <w:sz w:val="22"/>
        </w:rPr>
        <w:t xml:space="preserve">) (&lt;-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*, /, %</w:t>
      </w:r>
      <w:r w:rsidRPr="00B83638">
        <w:rPr>
          <w:b/>
          <w:sz w:val="22"/>
        </w:rPr>
        <w:t xml:space="preserve"> </w:t>
      </w:r>
      <w:r w:rsidRPr="00B83638">
        <w:rPr>
          <w:sz w:val="22"/>
        </w:rPr>
        <w:t xml:space="preserve">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lastRenderedPageBreak/>
        <w:t>+, -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binari</w:t>
      </w:r>
      <w:proofErr w:type="spellEnd"/>
      <w:r w:rsidRPr="00B83638">
        <w:rPr>
          <w:sz w:val="22"/>
        </w:rPr>
        <w:t xml:space="preserve">; 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&gt;&gt;, &lt;&lt;</w:t>
      </w:r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&lt;, &lt;=, &gt;, &gt;=</w:t>
      </w:r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==, !=</w:t>
      </w:r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&amp;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biti</w:t>
      </w:r>
      <w:proofErr w:type="spellEnd"/>
      <w:r w:rsidRPr="00B83638">
        <w:rPr>
          <w:sz w:val="22"/>
        </w:rPr>
        <w:t xml:space="preserve">; 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^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biti</w:t>
      </w:r>
      <w:proofErr w:type="spellEnd"/>
      <w:r w:rsidRPr="00B83638">
        <w:rPr>
          <w:sz w:val="22"/>
        </w:rPr>
        <w:t xml:space="preserve">; 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|</w:t>
      </w:r>
      <w:r w:rsidRPr="00B83638">
        <w:rPr>
          <w:sz w:val="22"/>
        </w:rPr>
        <w:t xml:space="preserve"> (</w:t>
      </w:r>
      <w:proofErr w:type="spellStart"/>
      <w:r w:rsidRPr="00B83638">
        <w:rPr>
          <w:sz w:val="22"/>
        </w:rPr>
        <w:t>biti</w:t>
      </w:r>
      <w:proofErr w:type="spellEnd"/>
      <w:r w:rsidRPr="00B83638">
        <w:rPr>
          <w:sz w:val="22"/>
        </w:rPr>
        <w:t xml:space="preserve">; 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&amp;&amp;</w:t>
      </w:r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||</w:t>
      </w:r>
      <w:r w:rsidRPr="00B83638">
        <w:rPr>
          <w:sz w:val="22"/>
        </w:rPr>
        <w:t xml:space="preserve"> 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?:</w:t>
      </w:r>
      <w:r w:rsidRPr="00B83638">
        <w:rPr>
          <w:sz w:val="22"/>
        </w:rPr>
        <w:t xml:space="preserve"> (&lt;-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=</w:t>
      </w:r>
      <w:r w:rsidRPr="00B83638">
        <w:rPr>
          <w:sz w:val="22"/>
        </w:rPr>
        <w:t xml:space="preserve"> (&lt;-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Pr="00B83638" w:rsidRDefault="00B83638" w:rsidP="00F57CBF">
      <w:pPr>
        <w:pStyle w:val="ListParagraph"/>
        <w:numPr>
          <w:ilvl w:val="0"/>
          <w:numId w:val="7"/>
        </w:numPr>
        <w:rPr>
          <w:sz w:val="22"/>
        </w:rPr>
      </w:pPr>
      <w:r w:rsidRPr="00C97DA0">
        <w:rPr>
          <w:b/>
          <w:sz w:val="22"/>
          <w:highlight w:val="yellow"/>
        </w:rPr>
        <w:t>,</w:t>
      </w:r>
      <w:r w:rsidRPr="00B83638">
        <w:rPr>
          <w:b/>
          <w:sz w:val="22"/>
        </w:rPr>
        <w:t xml:space="preserve"> </w:t>
      </w:r>
      <w:r w:rsidRPr="00B83638">
        <w:rPr>
          <w:sz w:val="22"/>
        </w:rPr>
        <w:t xml:space="preserve">(-&gt; </w:t>
      </w:r>
      <w:proofErr w:type="spellStart"/>
      <w:r w:rsidRPr="00B83638">
        <w:rPr>
          <w:sz w:val="22"/>
        </w:rPr>
        <w:t>asociativitate</w:t>
      </w:r>
      <w:proofErr w:type="spellEnd"/>
      <w:r w:rsidRPr="00B83638">
        <w:rPr>
          <w:sz w:val="22"/>
        </w:rPr>
        <w:t>)</w:t>
      </w:r>
    </w:p>
    <w:p w:rsidR="00B83638" w:rsidRDefault="00C97DA0" w:rsidP="00C97DA0">
      <w:pPr>
        <w:pStyle w:val="Heading1"/>
      </w:pPr>
      <w:bookmarkStart w:id="5" w:name="_Toc438569191"/>
      <w:proofErr w:type="spellStart"/>
      <w:r>
        <w:t>Functii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>/</w:t>
      </w:r>
      <w:proofErr w:type="spellStart"/>
      <w:r>
        <w:t>scriere</w:t>
      </w:r>
      <w:bookmarkEnd w:id="5"/>
      <w:proofErr w:type="spellEnd"/>
    </w:p>
    <w:p w:rsidR="00C97DA0" w:rsidRPr="00A55FB5" w:rsidRDefault="00C97DA0" w:rsidP="00F57CBF">
      <w:pPr>
        <w:pStyle w:val="ListParagraph"/>
        <w:numPr>
          <w:ilvl w:val="0"/>
          <w:numId w:val="8"/>
        </w:numPr>
        <w:rPr>
          <w:sz w:val="22"/>
        </w:rPr>
      </w:pPr>
      <w:proofErr w:type="spellStart"/>
      <w:r w:rsidRPr="00A55FB5">
        <w:rPr>
          <w:sz w:val="22"/>
        </w:rPr>
        <w:t>Citire</w:t>
      </w:r>
      <w:proofErr w:type="spellEnd"/>
      <w:r w:rsidRPr="00A55FB5">
        <w:rPr>
          <w:sz w:val="22"/>
        </w:rPr>
        <w:t xml:space="preserve">: </w:t>
      </w:r>
      <w:proofErr w:type="spellStart"/>
      <w:r w:rsidRPr="00A55FB5">
        <w:rPr>
          <w:sz w:val="22"/>
        </w:rPr>
        <w:t>scanf</w:t>
      </w:r>
      <w:proofErr w:type="spellEnd"/>
      <w:r w:rsidRPr="00A55FB5">
        <w:rPr>
          <w:sz w:val="22"/>
        </w:rPr>
        <w:t xml:space="preserve"> (</w:t>
      </w:r>
      <w:proofErr w:type="spellStart"/>
      <w:r w:rsidRPr="00A55FB5">
        <w:rPr>
          <w:sz w:val="22"/>
        </w:rPr>
        <w:t>scanare</w:t>
      </w:r>
      <w:proofErr w:type="spellEnd"/>
      <w:r w:rsidRPr="00A55FB5">
        <w:rPr>
          <w:sz w:val="22"/>
        </w:rPr>
        <w:t xml:space="preserve"> cu format)</w:t>
      </w:r>
    </w:p>
    <w:p w:rsidR="00C97DA0" w:rsidRDefault="00A55FB5" w:rsidP="00A55FB5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55FB5">
        <w:rPr>
          <w:sz w:val="22"/>
        </w:rPr>
        <w:t>FG:</w:t>
      </w:r>
      <w:r w:rsidRPr="00A55FB5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scanf(</w:t>
      </w:r>
      <w:proofErr w:type="gramEnd"/>
      <w:r>
        <w:rPr>
          <w:rStyle w:val="string2"/>
          <w:rFonts w:ascii="Consolas" w:hAnsi="Consolas"/>
          <w:sz w:val="18"/>
          <w:szCs w:val="18"/>
        </w:rPr>
        <w:t>"%specificatori de format"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&amp;variabila1, &amp;variabila 2, ...)</w:t>
      </w:r>
    </w:p>
    <w:p w:rsidR="00A55FB5" w:rsidRPr="00A55FB5" w:rsidRDefault="00A55FB5" w:rsidP="00F57CBF">
      <w:pPr>
        <w:pStyle w:val="ListParagraph"/>
        <w:numPr>
          <w:ilvl w:val="0"/>
          <w:numId w:val="8"/>
        </w:numPr>
        <w:rPr>
          <w:sz w:val="22"/>
        </w:rPr>
      </w:pPr>
      <w:proofErr w:type="spellStart"/>
      <w:r w:rsidRPr="00A55FB5">
        <w:rPr>
          <w:sz w:val="22"/>
        </w:rPr>
        <w:t>Afisare</w:t>
      </w:r>
      <w:proofErr w:type="spellEnd"/>
      <w:r w:rsidRPr="00A55FB5">
        <w:rPr>
          <w:sz w:val="22"/>
        </w:rPr>
        <w:t xml:space="preserve">: </w:t>
      </w:r>
      <w:proofErr w:type="spellStart"/>
      <w:r w:rsidRPr="00A55FB5">
        <w:rPr>
          <w:sz w:val="22"/>
        </w:rPr>
        <w:t>printf</w:t>
      </w:r>
      <w:proofErr w:type="spellEnd"/>
    </w:p>
    <w:p w:rsidR="00A55FB5" w:rsidRDefault="00A55FB5" w:rsidP="00A55FB5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55FB5">
        <w:rPr>
          <w:sz w:val="22"/>
        </w:rPr>
        <w:t>FG:</w:t>
      </w:r>
      <w:r w:rsidRPr="00A55FB5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hAnsi="Consolas"/>
          <w:sz w:val="18"/>
          <w:szCs w:val="18"/>
        </w:rPr>
        <w:t>"%</w:t>
      </w:r>
      <w:proofErr w:type="spellStart"/>
      <w:r>
        <w:rPr>
          <w:rStyle w:val="string2"/>
          <w:rFonts w:ascii="Consolas" w:hAnsi="Consolas"/>
          <w:sz w:val="18"/>
          <w:szCs w:val="18"/>
        </w:rPr>
        <w:t>specificatori</w:t>
      </w:r>
      <w:proofErr w:type="spellEnd"/>
      <w:r>
        <w:rPr>
          <w:rStyle w:val="string2"/>
          <w:rFonts w:ascii="Consolas" w:hAnsi="Consolas"/>
          <w:sz w:val="18"/>
          <w:szCs w:val="18"/>
        </w:rPr>
        <w:t> de format"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expresie1, expresie2, ...)</w:t>
      </w:r>
    </w:p>
    <w:p w:rsidR="00A55FB5" w:rsidRPr="006B4168" w:rsidRDefault="00A55FB5" w:rsidP="00A55FB5">
      <w:pPr>
        <w:rPr>
          <w:sz w:val="22"/>
          <w:szCs w:val="22"/>
        </w:rPr>
      </w:pPr>
      <w:proofErr w:type="spellStart"/>
      <w:r w:rsidRPr="006B4168">
        <w:rPr>
          <w:sz w:val="22"/>
          <w:szCs w:val="22"/>
        </w:rPr>
        <w:t>Secvente</w:t>
      </w:r>
      <w:proofErr w:type="spellEnd"/>
      <w:r w:rsidRPr="006B4168">
        <w:rPr>
          <w:sz w:val="22"/>
          <w:szCs w:val="22"/>
        </w:rPr>
        <w:t xml:space="preserve"> escape:</w:t>
      </w:r>
    </w:p>
    <w:p w:rsidR="00A55FB5" w:rsidRPr="006B4168" w:rsidRDefault="00A55FB5" w:rsidP="00A55FB5">
      <w:pPr>
        <w:pStyle w:val="ListBullet2"/>
        <w:rPr>
          <w:sz w:val="22"/>
          <w:szCs w:val="22"/>
        </w:rPr>
      </w:pPr>
      <w:r w:rsidRPr="006B4168">
        <w:rPr>
          <w:sz w:val="22"/>
          <w:szCs w:val="22"/>
        </w:rPr>
        <w:t xml:space="preserve">\n </w:t>
      </w:r>
      <w:proofErr w:type="spellStart"/>
      <w:r w:rsidRPr="006B4168">
        <w:rPr>
          <w:sz w:val="22"/>
          <w:szCs w:val="22"/>
        </w:rPr>
        <w:t>linie</w:t>
      </w:r>
      <w:proofErr w:type="spellEnd"/>
      <w:r w:rsidRPr="006B4168">
        <w:rPr>
          <w:sz w:val="22"/>
          <w:szCs w:val="22"/>
        </w:rPr>
        <w:t xml:space="preserve"> </w:t>
      </w:r>
      <w:proofErr w:type="spellStart"/>
      <w:r w:rsidRPr="006B4168">
        <w:rPr>
          <w:sz w:val="22"/>
          <w:szCs w:val="22"/>
        </w:rPr>
        <w:t>noua</w:t>
      </w:r>
      <w:proofErr w:type="spellEnd"/>
    </w:p>
    <w:p w:rsidR="00A55FB5" w:rsidRPr="006B4168" w:rsidRDefault="00A55FB5" w:rsidP="00A55FB5">
      <w:pPr>
        <w:pStyle w:val="ListBullet2"/>
        <w:rPr>
          <w:sz w:val="22"/>
          <w:szCs w:val="22"/>
        </w:rPr>
      </w:pPr>
      <w:r w:rsidRPr="006B4168">
        <w:rPr>
          <w:sz w:val="22"/>
          <w:szCs w:val="22"/>
        </w:rPr>
        <w:t>\t tab</w:t>
      </w:r>
    </w:p>
    <w:p w:rsidR="00A55FB5" w:rsidRPr="006B4168" w:rsidRDefault="00A55FB5" w:rsidP="00A55FB5">
      <w:pPr>
        <w:pStyle w:val="ListBullet2"/>
        <w:rPr>
          <w:sz w:val="22"/>
          <w:szCs w:val="22"/>
        </w:rPr>
      </w:pPr>
      <w:r w:rsidRPr="006B4168">
        <w:rPr>
          <w:sz w:val="22"/>
          <w:szCs w:val="22"/>
        </w:rPr>
        <w:t>\a bell</w:t>
      </w:r>
    </w:p>
    <w:p w:rsidR="00A55FB5" w:rsidRPr="006B4168" w:rsidRDefault="00A55FB5" w:rsidP="00A55FB5">
      <w:pPr>
        <w:pStyle w:val="ListBullet2"/>
        <w:rPr>
          <w:sz w:val="22"/>
          <w:szCs w:val="22"/>
        </w:rPr>
      </w:pPr>
      <w:r w:rsidRPr="006B4168">
        <w:rPr>
          <w:sz w:val="22"/>
          <w:szCs w:val="22"/>
        </w:rPr>
        <w:t xml:space="preserve">%% </w:t>
      </w:r>
      <w:proofErr w:type="spellStart"/>
      <w:r w:rsidRPr="006B4168">
        <w:rPr>
          <w:sz w:val="22"/>
          <w:szCs w:val="22"/>
        </w:rPr>
        <w:t>pentru</w:t>
      </w:r>
      <w:proofErr w:type="spellEnd"/>
      <w:r w:rsidRPr="006B4168">
        <w:rPr>
          <w:sz w:val="22"/>
          <w:szCs w:val="22"/>
        </w:rPr>
        <w:t xml:space="preserve"> %</w:t>
      </w:r>
    </w:p>
    <w:p w:rsidR="00A55FB5" w:rsidRDefault="00A55FB5" w:rsidP="00A55FB5">
      <w:pPr>
        <w:pStyle w:val="ListBullet2"/>
        <w:numPr>
          <w:ilvl w:val="0"/>
          <w:numId w:val="0"/>
        </w:numPr>
      </w:pPr>
    </w:p>
    <w:p w:rsidR="00A55FB5" w:rsidRDefault="00A55FB5" w:rsidP="00A55FB5">
      <w:pPr>
        <w:pStyle w:val="Heading1"/>
      </w:pPr>
      <w:bookmarkStart w:id="6" w:name="_Toc438569192"/>
      <w:proofErr w:type="spellStart"/>
      <w:r>
        <w:t>Specificatori</w:t>
      </w:r>
      <w:proofErr w:type="spellEnd"/>
      <w:r>
        <w:t xml:space="preserve"> de format</w:t>
      </w:r>
      <w:bookmarkEnd w:id="6"/>
    </w:p>
    <w:p w:rsidR="006B4168" w:rsidRPr="007E3A63" w:rsidRDefault="006B4168" w:rsidP="006B4168">
      <w:pPr>
        <w:pStyle w:val="Checkbox"/>
        <w:rPr>
          <w:sz w:val="22"/>
        </w:rPr>
      </w:pPr>
      <w:r w:rsidRPr="007E3A63">
        <w:rPr>
          <w:sz w:val="22"/>
        </w:rPr>
        <w:t>Note</w:t>
      </w:r>
      <w:r w:rsidRPr="007E3A63">
        <w:rPr>
          <w:color w:val="4C483D" w:themeColor="text2"/>
          <w:sz w:val="22"/>
        </w:rPr>
        <w:t>: h=short, l=long, u=unsigned</w:t>
      </w:r>
    </w:p>
    <w:p w:rsidR="00A55FB5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 xml:space="preserve">%c (char, </w:t>
      </w:r>
      <w:proofErr w:type="spellStart"/>
      <w:r w:rsidRPr="007E3A63">
        <w:rPr>
          <w:sz w:val="22"/>
        </w:rPr>
        <w:t>caractere</w:t>
      </w:r>
      <w:proofErr w:type="spellEnd"/>
      <w:r w:rsidRPr="007E3A63">
        <w:rPr>
          <w:sz w:val="22"/>
        </w:rPr>
        <w:t>), %</w:t>
      </w:r>
      <w:proofErr w:type="spellStart"/>
      <w:r w:rsidRPr="007E3A63">
        <w:rPr>
          <w:sz w:val="22"/>
        </w:rPr>
        <w:t>hhd</w:t>
      </w:r>
      <w:proofErr w:type="spellEnd"/>
      <w:r w:rsidRPr="007E3A63">
        <w:rPr>
          <w:sz w:val="22"/>
        </w:rPr>
        <w:t xml:space="preserve"> (char, </w:t>
      </w:r>
      <w:proofErr w:type="spellStart"/>
      <w:r w:rsidRPr="007E3A63">
        <w:rPr>
          <w:sz w:val="22"/>
        </w:rPr>
        <w:t>numere</w:t>
      </w:r>
      <w:proofErr w:type="spellEnd"/>
      <w:r w:rsidRPr="007E3A63">
        <w:rPr>
          <w:sz w:val="22"/>
        </w:rPr>
        <w:t>), %</w:t>
      </w:r>
      <w:proofErr w:type="spellStart"/>
      <w:r w:rsidRPr="007E3A63">
        <w:rPr>
          <w:sz w:val="22"/>
        </w:rPr>
        <w:t>hhu</w:t>
      </w:r>
      <w:proofErr w:type="spellEnd"/>
      <w:r w:rsidRPr="007E3A63">
        <w:rPr>
          <w:sz w:val="22"/>
        </w:rPr>
        <w:t xml:space="preserve">(char, </w:t>
      </w:r>
      <w:proofErr w:type="spellStart"/>
      <w:r w:rsidRPr="007E3A63">
        <w:rPr>
          <w:sz w:val="22"/>
        </w:rPr>
        <w:t>numere</w:t>
      </w:r>
      <w:proofErr w:type="spellEnd"/>
      <w:r w:rsidRPr="007E3A63">
        <w:rPr>
          <w:sz w:val="22"/>
        </w:rPr>
        <w:t xml:space="preserve"> unsigned)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%d / %</w:t>
      </w:r>
      <w:proofErr w:type="spellStart"/>
      <w:r w:rsidRPr="007E3A63">
        <w:rPr>
          <w:sz w:val="22"/>
        </w:rPr>
        <w:t>i</w:t>
      </w:r>
      <w:proofErr w:type="spellEnd"/>
      <w:r w:rsidRPr="007E3A63">
        <w:rPr>
          <w:sz w:val="22"/>
        </w:rPr>
        <w:t xml:space="preserve"> (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 xml:space="preserve">), %u (unsigned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</w:t>
      </w:r>
      <w:proofErr w:type="spellStart"/>
      <w:r w:rsidRPr="007E3A63">
        <w:rPr>
          <w:sz w:val="22"/>
        </w:rPr>
        <w:t>ld</w:t>
      </w:r>
      <w:proofErr w:type="spellEnd"/>
      <w:r w:rsidRPr="007E3A63">
        <w:rPr>
          <w:sz w:val="22"/>
        </w:rPr>
        <w:t xml:space="preserve"> / %li (long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), %</w:t>
      </w:r>
      <w:proofErr w:type="spellStart"/>
      <w:r w:rsidRPr="007E3A63">
        <w:rPr>
          <w:sz w:val="22"/>
        </w:rPr>
        <w:t>lu</w:t>
      </w:r>
      <w:proofErr w:type="spellEnd"/>
      <w:r w:rsidRPr="007E3A63">
        <w:rPr>
          <w:sz w:val="22"/>
        </w:rPr>
        <w:t xml:space="preserve"> (unsigned long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</w:t>
      </w:r>
      <w:proofErr w:type="spellStart"/>
      <w:r w:rsidRPr="007E3A63">
        <w:rPr>
          <w:sz w:val="22"/>
        </w:rPr>
        <w:t>hd</w:t>
      </w:r>
      <w:proofErr w:type="spellEnd"/>
      <w:r w:rsidRPr="007E3A63">
        <w:rPr>
          <w:sz w:val="22"/>
        </w:rPr>
        <w:t xml:space="preserve"> / %hi (short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), %</w:t>
      </w:r>
      <w:proofErr w:type="spellStart"/>
      <w:r w:rsidRPr="007E3A63">
        <w:rPr>
          <w:sz w:val="22"/>
        </w:rPr>
        <w:t>hu</w:t>
      </w:r>
      <w:proofErr w:type="spellEnd"/>
      <w:r w:rsidRPr="007E3A63">
        <w:rPr>
          <w:sz w:val="22"/>
        </w:rPr>
        <w:t xml:space="preserve"> (unsigned short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</w:t>
      </w:r>
      <w:proofErr w:type="spellStart"/>
      <w:r w:rsidRPr="007E3A63">
        <w:rPr>
          <w:sz w:val="22"/>
        </w:rPr>
        <w:t>lld</w:t>
      </w:r>
      <w:proofErr w:type="spellEnd"/>
      <w:r w:rsidRPr="007E3A63">
        <w:rPr>
          <w:sz w:val="22"/>
        </w:rPr>
        <w:t xml:space="preserve"> / %</w:t>
      </w:r>
      <w:proofErr w:type="spellStart"/>
      <w:r w:rsidRPr="007E3A63">
        <w:rPr>
          <w:sz w:val="22"/>
        </w:rPr>
        <w:t>lli</w:t>
      </w:r>
      <w:proofErr w:type="spellEnd"/>
      <w:r w:rsidRPr="007E3A63">
        <w:rPr>
          <w:sz w:val="22"/>
        </w:rPr>
        <w:t xml:space="preserve"> (long </w:t>
      </w:r>
      <w:proofErr w:type="spellStart"/>
      <w:r w:rsidRPr="007E3A63">
        <w:rPr>
          <w:sz w:val="22"/>
        </w:rPr>
        <w:t>long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>), %I64 (</w:t>
      </w:r>
      <w:proofErr w:type="spellStart"/>
      <w:r w:rsidRPr="007E3A63">
        <w:rPr>
          <w:sz w:val="22"/>
        </w:rPr>
        <w:t>pe</w:t>
      </w:r>
      <w:proofErr w:type="spellEnd"/>
      <w:r w:rsidRPr="007E3A63">
        <w:rPr>
          <w:sz w:val="22"/>
        </w:rPr>
        <w:t xml:space="preserve"> Windows), %</w:t>
      </w:r>
      <w:proofErr w:type="spellStart"/>
      <w:r w:rsidRPr="007E3A63">
        <w:rPr>
          <w:sz w:val="22"/>
        </w:rPr>
        <w:t>llu</w:t>
      </w:r>
      <w:proofErr w:type="spellEnd"/>
      <w:r w:rsidRPr="007E3A63">
        <w:rPr>
          <w:sz w:val="22"/>
        </w:rPr>
        <w:t xml:space="preserve"> (unsigned long </w:t>
      </w:r>
      <w:proofErr w:type="spellStart"/>
      <w:r w:rsidRPr="007E3A63">
        <w:rPr>
          <w:sz w:val="22"/>
        </w:rPr>
        <w:t>long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 xml:space="preserve">, </w:t>
      </w:r>
      <w:proofErr w:type="spellStart"/>
      <w:r w:rsidRPr="007E3A63">
        <w:rPr>
          <w:sz w:val="22"/>
        </w:rPr>
        <w:t>pe</w:t>
      </w:r>
      <w:proofErr w:type="spellEnd"/>
      <w:r w:rsidRPr="007E3A63">
        <w:rPr>
          <w:sz w:val="22"/>
        </w:rPr>
        <w:t xml:space="preserve"> Linux), %I64 (unsigned long </w:t>
      </w:r>
      <w:proofErr w:type="spellStart"/>
      <w:r w:rsidRPr="007E3A63">
        <w:rPr>
          <w:sz w:val="22"/>
        </w:rPr>
        <w:t>long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int</w:t>
      </w:r>
      <w:proofErr w:type="spellEnd"/>
      <w:r w:rsidRPr="007E3A63">
        <w:rPr>
          <w:sz w:val="22"/>
        </w:rPr>
        <w:t xml:space="preserve">, </w:t>
      </w:r>
      <w:proofErr w:type="spellStart"/>
      <w:r w:rsidRPr="007E3A63">
        <w:rPr>
          <w:sz w:val="22"/>
        </w:rPr>
        <w:t>pe</w:t>
      </w:r>
      <w:proofErr w:type="spellEnd"/>
      <w:r w:rsidRPr="007E3A63">
        <w:rPr>
          <w:sz w:val="22"/>
        </w:rPr>
        <w:t xml:space="preserve"> Windows)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%f (float)</w:t>
      </w:r>
    </w:p>
    <w:p w:rsidR="006B4168" w:rsidRPr="007E3A63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t>%lf (</w:t>
      </w:r>
      <w:proofErr w:type="spellStart"/>
      <w:r w:rsidRPr="007E3A63">
        <w:rPr>
          <w:sz w:val="22"/>
        </w:rPr>
        <w:t>duble</w:t>
      </w:r>
      <w:proofErr w:type="spellEnd"/>
      <w:r w:rsidRPr="007E3A63">
        <w:rPr>
          <w:sz w:val="22"/>
        </w:rPr>
        <w:t xml:space="preserve">, </w:t>
      </w:r>
      <w:proofErr w:type="spellStart"/>
      <w:r w:rsidRPr="007E3A63">
        <w:rPr>
          <w:sz w:val="22"/>
        </w:rPr>
        <w:t>scanf</w:t>
      </w:r>
      <w:proofErr w:type="spellEnd"/>
      <w:r w:rsidRPr="007E3A63">
        <w:rPr>
          <w:sz w:val="22"/>
        </w:rPr>
        <w:t xml:space="preserve">), %f (double, </w:t>
      </w:r>
      <w:proofErr w:type="spellStart"/>
      <w:r w:rsidRPr="007E3A63">
        <w:rPr>
          <w:sz w:val="22"/>
        </w:rPr>
        <w:t>printf</w:t>
      </w:r>
      <w:proofErr w:type="spellEnd"/>
      <w:r w:rsidRPr="007E3A63">
        <w:rPr>
          <w:sz w:val="22"/>
        </w:rPr>
        <w:t>), %Lf (long double)</w:t>
      </w:r>
    </w:p>
    <w:p w:rsidR="006B4168" w:rsidRDefault="006B4168" w:rsidP="006B4168">
      <w:pPr>
        <w:pStyle w:val="ListBullet2"/>
        <w:rPr>
          <w:sz w:val="22"/>
        </w:rPr>
      </w:pPr>
      <w:r w:rsidRPr="007E3A63">
        <w:rPr>
          <w:sz w:val="22"/>
        </w:rPr>
        <w:lastRenderedPageBreak/>
        <w:t xml:space="preserve">%s (sir de </w:t>
      </w:r>
      <w:proofErr w:type="spellStart"/>
      <w:r w:rsidRPr="007E3A63">
        <w:rPr>
          <w:sz w:val="22"/>
        </w:rPr>
        <w:t>caractere</w:t>
      </w:r>
      <w:proofErr w:type="spellEnd"/>
      <w:r w:rsidRPr="007E3A63">
        <w:rPr>
          <w:sz w:val="22"/>
        </w:rPr>
        <w:t>)</w:t>
      </w:r>
    </w:p>
    <w:p w:rsidR="00D51C01" w:rsidRPr="007E3A63" w:rsidRDefault="00D51C01" w:rsidP="006B4168">
      <w:pPr>
        <w:pStyle w:val="ListBullet2"/>
        <w:rPr>
          <w:sz w:val="22"/>
        </w:rPr>
      </w:pPr>
      <w:r>
        <w:rPr>
          <w:sz w:val="22"/>
        </w:rPr>
        <w:t>%p (</w:t>
      </w:r>
      <w:proofErr w:type="spellStart"/>
      <w:r>
        <w:rPr>
          <w:sz w:val="22"/>
        </w:rPr>
        <w:t>pointeri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)</w:t>
      </w:r>
    </w:p>
    <w:p w:rsidR="006B4168" w:rsidRDefault="005C3656" w:rsidP="006B4168">
      <w:pPr>
        <w:pStyle w:val="ListBullet2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AB9778C" wp14:editId="782C1251">
                <wp:extent cx="228600" cy="228600"/>
                <wp:effectExtent l="0" t="0" r="0" b="0"/>
                <wp:docPr id="12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4" name="Oval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F2C9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">
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f24f4f [3204]" stroked="f" strokeweight="0">
                  <v:stroke joinstyle="miter"/>
                  <o:lock v:ext="edit" aspectratio="t"/>
                </v:oval>
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</w:p>
    <w:p w:rsidR="005C3656" w:rsidRPr="005C3656" w:rsidRDefault="005C3656" w:rsidP="00F57C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5C36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"%1d"</w:t>
      </w: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&amp;x); </w:t>
      </w:r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//se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va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citi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o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cifra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5C3656" w:rsidRPr="005C3656" w:rsidRDefault="005C3656" w:rsidP="00F57C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scanf("%d%*c%d, &amp;h, &amp;m) </w:t>
      </w:r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%*c citeste un caracter, dar nu il pastreaza intr-o variabila</w:t>
      </w: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5C3656" w:rsidRPr="005C3656" w:rsidRDefault="005C3656" w:rsidP="00F57C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5C36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"%s"</w:t>
      </w: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sir) </w:t>
      </w:r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citeste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pana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cand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intalneste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un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spatiu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5C3656" w:rsidRPr="005C3656" w:rsidRDefault="005C3656" w:rsidP="00F57C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5C36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"%[^\n]s"</w:t>
      </w: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sir) </w:t>
      </w:r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citire</w:t>
      </w:r>
      <w:proofErr w:type="spellEnd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sir cu </w:t>
      </w:r>
      <w:proofErr w:type="spellStart"/>
      <w:r w:rsidRPr="005C36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spatii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6B4168" w:rsidRDefault="005C3656" w:rsidP="005C3656">
      <w:pPr>
        <w:pStyle w:val="Heading2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sirurilor</w:t>
      </w:r>
      <w:proofErr w:type="spellEnd"/>
    </w:p>
    <w:p w:rsidR="00A55FB5" w:rsidRPr="007E3A63" w:rsidRDefault="005C3656" w:rsidP="00F57CBF">
      <w:pPr>
        <w:pStyle w:val="ListBullet2"/>
        <w:numPr>
          <w:ilvl w:val="0"/>
          <w:numId w:val="11"/>
        </w:numPr>
        <w:rPr>
          <w:sz w:val="22"/>
        </w:rPr>
      </w:pPr>
      <w:proofErr w:type="spellStart"/>
      <w:r w:rsidRPr="007E3A63">
        <w:rPr>
          <w:sz w:val="22"/>
        </w:rPr>
        <w:t>scanf</w:t>
      </w:r>
      <w:proofErr w:type="spellEnd"/>
      <w:r w:rsidRPr="007E3A63">
        <w:rPr>
          <w:sz w:val="22"/>
        </w:rPr>
        <w:t xml:space="preserve"> – nu </w:t>
      </w:r>
      <w:proofErr w:type="spellStart"/>
      <w:r w:rsidRPr="007E3A63">
        <w:rPr>
          <w:sz w:val="22"/>
        </w:rPr>
        <w:t>contine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capatul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sirului</w:t>
      </w:r>
      <w:proofErr w:type="spellEnd"/>
    </w:p>
    <w:p w:rsidR="005C3656" w:rsidRPr="005C3656" w:rsidRDefault="005C3656" w:rsidP="00F57C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5C365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sir[100];  </w:t>
      </w:r>
    </w:p>
    <w:p w:rsidR="005C3656" w:rsidRPr="005C3656" w:rsidRDefault="005C3656" w:rsidP="00F57C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</w:t>
      </w:r>
      <w:proofErr w:type="spellEnd"/>
      <w:r w:rsidRPr="005C3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("%99s, sir);  </w:t>
      </w:r>
    </w:p>
    <w:p w:rsidR="005C3656" w:rsidRPr="007E3A63" w:rsidRDefault="005C3656" w:rsidP="00F57CBF">
      <w:pPr>
        <w:pStyle w:val="ListBullet2"/>
        <w:numPr>
          <w:ilvl w:val="0"/>
          <w:numId w:val="12"/>
        </w:numPr>
        <w:rPr>
          <w:sz w:val="22"/>
        </w:rPr>
      </w:pPr>
      <w:proofErr w:type="spellStart"/>
      <w:r w:rsidRPr="007E3A63">
        <w:rPr>
          <w:sz w:val="22"/>
        </w:rPr>
        <w:t>fgets</w:t>
      </w:r>
      <w:proofErr w:type="spellEnd"/>
      <w:r w:rsidRPr="007E3A63">
        <w:rPr>
          <w:sz w:val="22"/>
        </w:rPr>
        <w:t xml:space="preserve"> (sir, </w:t>
      </w:r>
      <w:proofErr w:type="spellStart"/>
      <w:r w:rsidRPr="007E3A63">
        <w:rPr>
          <w:sz w:val="22"/>
        </w:rPr>
        <w:t>nr_maxim_carac</w:t>
      </w:r>
      <w:proofErr w:type="spellEnd"/>
      <w:r w:rsidRPr="007E3A63">
        <w:rPr>
          <w:sz w:val="22"/>
        </w:rPr>
        <w:t xml:space="preserve">, </w:t>
      </w:r>
      <w:proofErr w:type="spellStart"/>
      <w:r w:rsidRPr="007E3A63">
        <w:rPr>
          <w:sz w:val="22"/>
        </w:rPr>
        <w:t>stdin</w:t>
      </w:r>
      <w:proofErr w:type="spellEnd"/>
      <w:r w:rsidRPr="007E3A63">
        <w:rPr>
          <w:sz w:val="22"/>
        </w:rPr>
        <w:t xml:space="preserve">) – </w:t>
      </w:r>
      <w:proofErr w:type="spellStart"/>
      <w:r w:rsidRPr="007E3A63">
        <w:rPr>
          <w:sz w:val="22"/>
        </w:rPr>
        <w:t>contine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capatul</w:t>
      </w:r>
      <w:proofErr w:type="spellEnd"/>
      <w:r w:rsidRPr="007E3A63">
        <w:rPr>
          <w:sz w:val="22"/>
        </w:rPr>
        <w:t xml:space="preserve"> </w:t>
      </w:r>
      <w:proofErr w:type="spellStart"/>
      <w:r w:rsidRPr="007E3A63">
        <w:rPr>
          <w:sz w:val="22"/>
        </w:rPr>
        <w:t>sirului</w:t>
      </w:r>
      <w:proofErr w:type="spellEnd"/>
    </w:p>
    <w:p w:rsidR="005C3656" w:rsidRPr="00E2334A" w:rsidRDefault="005C3656" w:rsidP="00F57CBF">
      <w:pPr>
        <w:pStyle w:val="ListParagraph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334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sir[100];  </w:t>
      </w:r>
    </w:p>
    <w:p w:rsidR="005C3656" w:rsidRPr="00E2334A" w:rsidRDefault="005C3656" w:rsidP="00F57CBF">
      <w:pPr>
        <w:pStyle w:val="ListParagraph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fgets</w:t>
      </w:r>
      <w:proofErr w:type="spellEnd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(sir, 100, </w:t>
      </w:r>
      <w:proofErr w:type="spellStart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stdin</w:t>
      </w:r>
      <w:proofErr w:type="spellEnd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5C3656" w:rsidRPr="00E2334A" w:rsidRDefault="005C3656" w:rsidP="00F57CBF">
      <w:pPr>
        <w:pStyle w:val="ListParagraph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sir[</w:t>
      </w:r>
      <w:proofErr w:type="spellStart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strlen</w:t>
      </w:r>
      <w:proofErr w:type="spellEnd"/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(n)-1] = </w:t>
      </w:r>
      <w:r w:rsidRPr="00E2334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'\0'</w:t>
      </w:r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</w:t>
      </w:r>
      <w:r w:rsidRPr="00E233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</w:t>
      </w:r>
      <w:proofErr w:type="spellStart"/>
      <w:r w:rsidRPr="00E233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scapam</w:t>
      </w:r>
      <w:proofErr w:type="spellEnd"/>
      <w:r w:rsidRPr="00E2334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de \n</w:t>
      </w:r>
      <w:r w:rsidRPr="00E2334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5C3656" w:rsidRDefault="009343AE" w:rsidP="007E3A63">
      <w:pPr>
        <w:pStyle w:val="Heading1"/>
      </w:pPr>
      <w:bookmarkStart w:id="7" w:name="_Toc438569193"/>
      <w:proofErr w:type="spellStart"/>
      <w:r>
        <w:t>Structura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multipla</w:t>
      </w:r>
      <w:bookmarkEnd w:id="7"/>
      <w:proofErr w:type="spellEnd"/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switch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expresie</w:t>
      </w:r>
      <w:proofErr w:type="spellEnd"/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case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valoare1: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{instructiuni_1; </w:t>
      </w: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break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;}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case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valoare2: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{instructiuni_2; </w:t>
      </w: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break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;}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...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7E3A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default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: </w:t>
      </w:r>
      <w:r w:rsidRPr="007E3A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//optional</w:t>
      </w: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7E3A63" w:rsidRPr="007E3A63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instructiuni_0;  </w:t>
      </w:r>
    </w:p>
    <w:p w:rsidR="00957CC3" w:rsidRPr="001F0CF2" w:rsidRDefault="007E3A63" w:rsidP="00F57C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E3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7E3A63" w:rsidRPr="00957CC3" w:rsidRDefault="00957CC3" w:rsidP="007E3A63">
      <w:pPr>
        <w:pStyle w:val="ListBullet2"/>
        <w:numPr>
          <w:ilvl w:val="0"/>
          <w:numId w:val="0"/>
        </w:numPr>
        <w:rPr>
          <w:sz w:val="22"/>
        </w:rPr>
      </w:pPr>
      <w:proofErr w:type="spellStart"/>
      <w:r w:rsidRPr="00957CC3">
        <w:rPr>
          <w:sz w:val="22"/>
        </w:rPr>
        <w:t>Nota</w:t>
      </w:r>
      <w:proofErr w:type="spellEnd"/>
      <w:r w:rsidRPr="00957CC3">
        <w:rPr>
          <w:sz w:val="22"/>
        </w:rPr>
        <w:t>: NAN (Not-A-</w:t>
      </w:r>
      <w:proofErr w:type="spellStart"/>
      <w:r w:rsidRPr="00957CC3">
        <w:rPr>
          <w:sz w:val="22"/>
        </w:rPr>
        <w:t>Numer</w:t>
      </w:r>
      <w:proofErr w:type="spellEnd"/>
      <w:r w:rsidRPr="00957CC3">
        <w:rPr>
          <w:sz w:val="22"/>
        </w:rPr>
        <w:t xml:space="preserve">; </w:t>
      </w:r>
      <w:proofErr w:type="spellStart"/>
      <w:proofErr w:type="gramStart"/>
      <w:r w:rsidRPr="00957CC3">
        <w:rPr>
          <w:sz w:val="22"/>
        </w:rPr>
        <w:t>constanta</w:t>
      </w:r>
      <w:proofErr w:type="spellEnd"/>
      <w:proofErr w:type="gramEnd"/>
      <w:r w:rsidRPr="00957CC3">
        <w:rPr>
          <w:sz w:val="22"/>
        </w:rPr>
        <w:t xml:space="preserve">) – </w:t>
      </w:r>
      <w:proofErr w:type="spellStart"/>
      <w:r w:rsidRPr="00957CC3">
        <w:rPr>
          <w:sz w:val="22"/>
        </w:rPr>
        <w:t>folosita</w:t>
      </w:r>
      <w:proofErr w:type="spellEnd"/>
      <w:r w:rsidRPr="00957CC3">
        <w:rPr>
          <w:sz w:val="22"/>
        </w:rPr>
        <w:t xml:space="preserve"> </w:t>
      </w:r>
      <w:proofErr w:type="spellStart"/>
      <w:r w:rsidRPr="00957CC3">
        <w:rPr>
          <w:sz w:val="22"/>
        </w:rPr>
        <w:t>pentru</w:t>
      </w:r>
      <w:proofErr w:type="spellEnd"/>
      <w:r w:rsidRPr="00957CC3">
        <w:rPr>
          <w:sz w:val="22"/>
        </w:rPr>
        <w:t xml:space="preserve"> </w:t>
      </w:r>
      <w:proofErr w:type="spellStart"/>
      <w:r w:rsidRPr="00957CC3">
        <w:rPr>
          <w:sz w:val="22"/>
        </w:rPr>
        <w:t>expresii</w:t>
      </w:r>
      <w:proofErr w:type="spellEnd"/>
      <w:r w:rsidRPr="00957CC3">
        <w:rPr>
          <w:sz w:val="22"/>
        </w:rPr>
        <w:t xml:space="preserve"> care nu </w:t>
      </w:r>
      <w:proofErr w:type="spellStart"/>
      <w:r w:rsidRPr="00957CC3">
        <w:rPr>
          <w:sz w:val="22"/>
        </w:rPr>
        <w:t>sunt</w:t>
      </w:r>
      <w:proofErr w:type="spellEnd"/>
      <w:r w:rsidRPr="00957CC3">
        <w:rPr>
          <w:sz w:val="22"/>
        </w:rPr>
        <w:t xml:space="preserve"> definite (ex: x/0).</w:t>
      </w:r>
    </w:p>
    <w:p w:rsidR="00957CC3" w:rsidRPr="00957CC3" w:rsidRDefault="00957CC3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  <w:proofErr w:type="spellStart"/>
      <w:r w:rsidRPr="00957CC3">
        <w:rPr>
          <w:rStyle w:val="Strong"/>
          <w:rFonts w:ascii="Cambria Math" w:hAnsi="Cambria Math"/>
          <w:sz w:val="32"/>
          <w:szCs w:val="32"/>
        </w:rPr>
        <w:t>isnan</w:t>
      </w:r>
      <w:proofErr w:type="spellEnd"/>
      <w:r>
        <w:rPr>
          <w:rStyle w:val="Strong"/>
          <w:rFonts w:ascii="Cambria Math" w:hAnsi="Cambria Math"/>
          <w:sz w:val="32"/>
          <w:szCs w:val="32"/>
        </w:rPr>
        <w:t>(n)</w:t>
      </w:r>
      <w:r w:rsidRPr="00957CC3">
        <w:rPr>
          <w:rStyle w:val="Strong"/>
          <w:rFonts w:ascii="Cambria Math" w:hAnsi="Cambria Math"/>
          <w:sz w:val="32"/>
          <w:szCs w:val="32"/>
        </w:rPr>
        <w:t xml:space="preserve"> = 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true, n este de tip NAN</m:t>
                </m:r>
              </m:e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false, altfel</m:t>
                </m:r>
              </m:e>
            </m:eqArr>
          </m:e>
        </m:d>
      </m:oMath>
    </w:p>
    <w:p w:rsidR="00957CC3" w:rsidRPr="00957CC3" w:rsidRDefault="00957CC3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  <w:proofErr w:type="spellStart"/>
      <w:r w:rsidRPr="00957CC3">
        <w:rPr>
          <w:rStyle w:val="Strong"/>
          <w:rFonts w:ascii="Cambria Math" w:hAnsi="Cambria Math"/>
          <w:sz w:val="32"/>
          <w:szCs w:val="32"/>
        </w:rPr>
        <w:t>isfinite</w:t>
      </w:r>
      <w:proofErr w:type="spellEnd"/>
      <w:r>
        <w:rPr>
          <w:rStyle w:val="Strong"/>
          <w:rFonts w:ascii="Cambria Math" w:hAnsi="Cambria Math"/>
          <w:sz w:val="32"/>
          <w:szCs w:val="32"/>
        </w:rPr>
        <w:t>(n)</w:t>
      </w:r>
      <w:r w:rsidRPr="00957CC3">
        <w:rPr>
          <w:rStyle w:val="Strong"/>
          <w:rFonts w:ascii="Cambria Math" w:hAnsi="Cambria Math"/>
          <w:sz w:val="32"/>
          <w:szCs w:val="32"/>
        </w:rPr>
        <w:t xml:space="preserve"> = 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true, n este finit</m:t>
                </m:r>
              </m:e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false, n este de tip NAN/infinit</m:t>
                </m:r>
              </m:e>
            </m:eqArr>
          </m:e>
        </m:d>
      </m:oMath>
    </w:p>
    <w:p w:rsidR="00957CC3" w:rsidRDefault="00957CC3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57CC3">
      <w:pPr>
        <w:pStyle w:val="ListBullet2"/>
        <w:numPr>
          <w:ilvl w:val="0"/>
          <w:numId w:val="0"/>
        </w:numPr>
        <w:rPr>
          <w:rStyle w:val="Strong"/>
          <w:rFonts w:ascii="Cambria Math" w:hAnsi="Cambria Math" w:hint="eastAsia"/>
          <w:sz w:val="32"/>
          <w:szCs w:val="32"/>
        </w:rPr>
      </w:pPr>
    </w:p>
    <w:p w:rsidR="009343AE" w:rsidRDefault="009343AE" w:rsidP="009343AE">
      <w:pPr>
        <w:pStyle w:val="Heading1"/>
        <w:rPr>
          <w:rStyle w:val="Strong"/>
          <w:rFonts w:ascii="Cambria Math" w:hAnsi="Cambria Math" w:hint="eastAsia"/>
          <w:sz w:val="32"/>
          <w:szCs w:val="32"/>
        </w:rPr>
      </w:pPr>
      <w:bookmarkStart w:id="8" w:name="_Toc438569194"/>
      <w:proofErr w:type="spellStart"/>
      <w:r>
        <w:rPr>
          <w:rStyle w:val="Strong"/>
          <w:rFonts w:ascii="Cambria Math" w:hAnsi="Cambria Math"/>
          <w:sz w:val="32"/>
          <w:szCs w:val="32"/>
        </w:rPr>
        <w:lastRenderedPageBreak/>
        <w:t>Pointeri</w:t>
      </w:r>
      <w:bookmarkEnd w:id="8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9343AE" w:rsidRPr="007F59AF" w:rsidTr="009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9343AE" w:rsidRDefault="009343AE" w:rsidP="00BE13E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073C316" wp14:editId="140FF15F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" name="Oval 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BD9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FkIVESEBQAA6xEAAA4AAAAAAAAAAAAAAAAALgIAAGRycy9lMm9E&#10;b2MueG1sUEsBAi0AFAAGAAgAAAAhAPgMKZnYAAAAAwEAAA8AAAAAAAAAAAAAAAAA3gcAAGRycy9k&#10;b3ducmV2LnhtbFBLBQYAAAAABAAEAPMAAADjCAAAAAA=&#10;">
                      <v:oval id="Oval 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B1cEA&#10;AADaAAAADwAAAGRycy9kb3ducmV2LnhtbESP3WoCMRCF7wu+QxihdzVrKaKrUUSp9KYt/jzAsBk3&#10;q5tJSOK6vn1TKPTycH4+zmLV21Z0FGLjWMF4VIAgrpxuuFZwOr6/TEHEhKyxdUwKHhRhtRw8LbDU&#10;7s576g6pFnmEY4kKTEq+lDJWhizGkfPE2Tu7YDFlGWqpA97zuG3la1FMpMWGM8Ggp42h6nq42Qwx&#10;vtv6za6ZTS3Vl+/HJHx9olLPw349B5GoT//hv/aHVvAGv1fyDZ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dwdXBAAAA2g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UosQA&#10;AADaAAAADwAAAGRycy9kb3ducmV2LnhtbESPQWvCQBSE74X+h+UVvNVNWysaXaUUCjkVaipen9mX&#10;bDD7NuyuMfbXu4VCj8PMfMOst6PtxEA+tI4VPE0zEMSV0y03Cr7Lj8cFiBCRNXaOScGVAmw393dr&#10;zLW78BcNu9iIBOGQowITY59LGSpDFsPU9cTJq523GJP0jdQeLwluO/mcZXNpseW0YLCnd0PVaXe2&#10;Cg4/+3I4+9J81r4oZsvjYe7rF6UmD+PbCkSkMf6H/9qFVvAKv1fS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YVKLEAAAA2g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343AE" w:rsidRPr="009343AE" w:rsidRDefault="009343AE" w:rsidP="0093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eastAsia="en-US"/>
              </w:rPr>
            </w:pPr>
            <w:r w:rsidRPr="00D51C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&amp;</w:t>
            </w:r>
            <w:proofErr w:type="spellStart"/>
            <w:r w:rsidRPr="00D51C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variabila</w:t>
            </w:r>
            <w:proofErr w:type="spellEnd"/>
            <w:r w:rsidRPr="00D51C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r w:rsidRPr="009343AE">
              <w:rPr>
                <w:sz w:val="22"/>
                <w:lang w:eastAsia="en-US"/>
              </w:rPr>
              <w:t xml:space="preserve">= </w:t>
            </w:r>
            <w:proofErr w:type="spellStart"/>
            <w:r w:rsidRPr="009343AE">
              <w:rPr>
                <w:sz w:val="22"/>
                <w:lang w:eastAsia="en-US"/>
              </w:rPr>
              <w:t>adresa</w:t>
            </w:r>
            <w:proofErr w:type="spellEnd"/>
            <w:r w:rsidRPr="009343AE">
              <w:rPr>
                <w:sz w:val="22"/>
                <w:lang w:eastAsia="en-US"/>
              </w:rPr>
              <w:t xml:space="preserve"> de </w:t>
            </w:r>
            <w:proofErr w:type="spellStart"/>
            <w:r w:rsidRPr="009343AE">
              <w:rPr>
                <w:sz w:val="22"/>
                <w:lang w:eastAsia="en-US"/>
              </w:rPr>
              <w:t>memorie</w:t>
            </w:r>
            <w:proofErr w:type="spellEnd"/>
            <w:r w:rsidRPr="009343AE">
              <w:rPr>
                <w:sz w:val="22"/>
                <w:lang w:eastAsia="en-US"/>
              </w:rPr>
              <w:t xml:space="preserve"> la care </w:t>
            </w:r>
            <w:proofErr w:type="spellStart"/>
            <w:r w:rsidRPr="009343AE">
              <w:rPr>
                <w:sz w:val="22"/>
                <w:lang w:eastAsia="en-US"/>
              </w:rPr>
              <w:t>este</w:t>
            </w:r>
            <w:proofErr w:type="spellEnd"/>
            <w:r w:rsidRPr="009343AE">
              <w:rPr>
                <w:sz w:val="22"/>
                <w:lang w:eastAsia="en-US"/>
              </w:rPr>
              <w:t xml:space="preserve"> </w:t>
            </w:r>
            <w:proofErr w:type="spellStart"/>
            <w:r w:rsidRPr="009343AE">
              <w:rPr>
                <w:sz w:val="22"/>
                <w:lang w:eastAsia="en-US"/>
              </w:rPr>
              <w:t>stocata</w:t>
            </w:r>
            <w:proofErr w:type="spellEnd"/>
            <w:r w:rsidRPr="009343AE">
              <w:rPr>
                <w:sz w:val="22"/>
                <w:lang w:eastAsia="en-US"/>
              </w:rPr>
              <w:t xml:space="preserve"> </w:t>
            </w:r>
            <w:proofErr w:type="spellStart"/>
            <w:r w:rsidRPr="009343AE">
              <w:rPr>
                <w:sz w:val="22"/>
                <w:lang w:eastAsia="en-US"/>
              </w:rPr>
              <w:t>variabila</w:t>
            </w:r>
            <w:proofErr w:type="spellEnd"/>
            <w:r w:rsidRPr="009343AE">
              <w:rPr>
                <w:sz w:val="22"/>
                <w:lang w:eastAsia="en-US"/>
              </w:rPr>
              <w:t xml:space="preserve"> (operator de </w:t>
            </w:r>
            <w:proofErr w:type="spellStart"/>
            <w:r w:rsidRPr="009343AE">
              <w:rPr>
                <w:sz w:val="22"/>
                <w:lang w:eastAsia="en-US"/>
              </w:rPr>
              <w:t>referentiere</w:t>
            </w:r>
            <w:proofErr w:type="spellEnd"/>
            <w:r w:rsidRPr="009343AE">
              <w:rPr>
                <w:sz w:val="22"/>
                <w:lang w:eastAsia="en-US"/>
              </w:rPr>
              <w:t>)</w:t>
            </w:r>
          </w:p>
          <w:p w:rsidR="009343AE" w:rsidRPr="007F59AF" w:rsidRDefault="009343AE" w:rsidP="0093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51C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*pointer</w:t>
            </w:r>
            <w:r w:rsidRPr="009343AE">
              <w:rPr>
                <w:sz w:val="22"/>
                <w:lang w:eastAsia="en-US"/>
              </w:rPr>
              <w:t xml:space="preserve"> = </w:t>
            </w:r>
            <w:proofErr w:type="spellStart"/>
            <w:r w:rsidRPr="009343AE">
              <w:rPr>
                <w:sz w:val="22"/>
                <w:lang w:eastAsia="en-US"/>
              </w:rPr>
              <w:t>valoarea</w:t>
            </w:r>
            <w:proofErr w:type="spellEnd"/>
            <w:r w:rsidRPr="009343AE">
              <w:rPr>
                <w:sz w:val="22"/>
                <w:lang w:eastAsia="en-US"/>
              </w:rPr>
              <w:t xml:space="preserve"> </w:t>
            </w:r>
            <w:proofErr w:type="spellStart"/>
            <w:r w:rsidRPr="009343AE">
              <w:rPr>
                <w:sz w:val="22"/>
                <w:lang w:eastAsia="en-US"/>
              </w:rPr>
              <w:t>aflata</w:t>
            </w:r>
            <w:proofErr w:type="spellEnd"/>
            <w:r w:rsidRPr="009343AE">
              <w:rPr>
                <w:sz w:val="22"/>
                <w:lang w:eastAsia="en-US"/>
              </w:rPr>
              <w:t xml:space="preserve"> la </w:t>
            </w:r>
            <w:proofErr w:type="spellStart"/>
            <w:r w:rsidRPr="009343AE">
              <w:rPr>
                <w:sz w:val="22"/>
                <w:lang w:eastAsia="en-US"/>
              </w:rPr>
              <w:t>aderesa</w:t>
            </w:r>
            <w:proofErr w:type="spellEnd"/>
            <w:r w:rsidRPr="009343AE">
              <w:rPr>
                <w:sz w:val="22"/>
                <w:lang w:eastAsia="en-US"/>
              </w:rPr>
              <w:t xml:space="preserve"> </w:t>
            </w:r>
            <w:proofErr w:type="spellStart"/>
            <w:r w:rsidRPr="009343AE">
              <w:rPr>
                <w:sz w:val="22"/>
                <w:lang w:eastAsia="en-US"/>
              </w:rPr>
              <w:t>memorata</w:t>
            </w:r>
            <w:proofErr w:type="spellEnd"/>
            <w:r w:rsidRPr="009343AE">
              <w:rPr>
                <w:sz w:val="22"/>
                <w:lang w:eastAsia="en-US"/>
              </w:rPr>
              <w:t xml:space="preserve"> in pointer (operator de </w:t>
            </w:r>
            <w:proofErr w:type="spellStart"/>
            <w:r w:rsidRPr="009343AE">
              <w:rPr>
                <w:sz w:val="22"/>
                <w:lang w:eastAsia="en-US"/>
              </w:rPr>
              <w:t>dereferentiere</w:t>
            </w:r>
            <w:proofErr w:type="spellEnd"/>
            <w:r w:rsidRPr="009343AE">
              <w:rPr>
                <w:sz w:val="22"/>
                <w:lang w:eastAsia="en-US"/>
              </w:rPr>
              <w:t>)</w:t>
            </w:r>
          </w:p>
        </w:tc>
      </w:tr>
    </w:tbl>
    <w:p w:rsidR="009343AE" w:rsidRDefault="009343AE" w:rsidP="00D51C01">
      <w:pPr>
        <w:pStyle w:val="NoSpacing"/>
      </w:pPr>
    </w:p>
    <w:p w:rsidR="00D51C01" w:rsidRPr="00D51C01" w:rsidRDefault="00D51C01" w:rsidP="00F57C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D51C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a, *p;  </w:t>
      </w:r>
    </w:p>
    <w:p w:rsidR="00D51C01" w:rsidRPr="00D51C01" w:rsidRDefault="00D51C01" w:rsidP="00F57C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p=&amp;a;  </w:t>
      </w:r>
    </w:p>
    <w:p w:rsidR="00D51C01" w:rsidRPr="00D51C01" w:rsidRDefault="00D51C01" w:rsidP="00F57C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a=10; </w:t>
      </w:r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accesare</w:t>
      </w:r>
      <w:proofErr w:type="spellEnd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directa</w:t>
      </w:r>
      <w:proofErr w:type="spellEnd"/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51C01" w:rsidRPr="00D51C01" w:rsidRDefault="00D51C01" w:rsidP="00F57C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*p=10; </w:t>
      </w:r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acesare</w:t>
      </w:r>
      <w:proofErr w:type="spellEnd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51C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indirecta</w:t>
      </w:r>
      <w:proofErr w:type="spellEnd"/>
      <w:r w:rsidRPr="00D51C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1F0CF2" w:rsidRPr="001F0CF2" w:rsidRDefault="00D51C01" w:rsidP="001F0CF2">
      <w:pPr>
        <w:pStyle w:val="NoSpacing"/>
        <w:rPr>
          <w:rFonts w:ascii="Cambria Math" w:hAnsi="Cambria Math" w:hint="eastAsia"/>
          <w:iCs/>
          <w:color w:val="F24F4F" w:themeColor="accent1"/>
          <w:sz w:val="32"/>
          <w:szCs w:val="32"/>
        </w:rPr>
      </w:pPr>
      <w:r w:rsidRPr="00D51C01">
        <w:rPr>
          <w:rStyle w:val="Strong"/>
          <w:rFonts w:ascii="Cambria Math" w:hAnsi="Cambria Math"/>
          <w:iCs/>
          <w:sz w:val="32"/>
          <w:szCs w:val="32"/>
        </w:rPr>
        <w:t>a=*(&amp;a)</w:t>
      </w:r>
    </w:p>
    <w:p w:rsidR="001F0CF2" w:rsidRDefault="001F0CF2" w:rsidP="001F0CF2">
      <w:pPr>
        <w:pStyle w:val="NoSpacing"/>
        <w:rPr>
          <w:bdr w:val="none" w:sz="0" w:space="0" w:color="auto" w:frame="1"/>
        </w:rPr>
      </w:pPr>
    </w:p>
    <w:p w:rsidR="00D51C01" w:rsidRDefault="001F0CF2" w:rsidP="00D51C01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1F0CF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F0C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F0C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p!=NULL) </w:t>
      </w:r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verificare</w:t>
      </w:r>
      <w:proofErr w:type="spellEnd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daca</w:t>
      </w:r>
      <w:proofErr w:type="spellEnd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p </w:t>
      </w:r>
      <w:proofErr w:type="spellStart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este</w:t>
      </w:r>
      <w:proofErr w:type="spellEnd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alocat</w:t>
      </w:r>
      <w:proofErr w:type="spellEnd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sau</w:t>
      </w:r>
      <w:proofErr w:type="spellEnd"/>
      <w:r w:rsidRPr="001F0CF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nu</w:t>
      </w:r>
    </w:p>
    <w:p w:rsidR="001F0CF2" w:rsidRPr="001F0CF2" w:rsidRDefault="001F0CF2" w:rsidP="001F0CF2">
      <w:pPr>
        <w:pStyle w:val="Checkbox"/>
        <w:rPr>
          <w:color w:val="4C483D" w:themeColor="text2"/>
          <w:sz w:val="22"/>
        </w:rPr>
      </w:pPr>
      <w:r w:rsidRPr="001F0CF2">
        <w:rPr>
          <w:color w:val="4C483D" w:themeColor="text2"/>
          <w:sz w:val="22"/>
        </w:rPr>
        <w:t xml:space="preserve">Note: </w:t>
      </w:r>
      <w:proofErr w:type="spellStart"/>
      <w:proofErr w:type="gramStart"/>
      <w:r w:rsidRPr="001F0CF2">
        <w:rPr>
          <w:color w:val="4C483D" w:themeColor="text2"/>
          <w:sz w:val="22"/>
        </w:rPr>
        <w:t>sizeof</w:t>
      </w:r>
      <w:proofErr w:type="spellEnd"/>
      <w:r w:rsidRPr="001F0CF2">
        <w:rPr>
          <w:color w:val="4C483D" w:themeColor="text2"/>
          <w:sz w:val="22"/>
        </w:rPr>
        <w:t>(</w:t>
      </w:r>
      <w:proofErr w:type="gramEnd"/>
      <w:r w:rsidRPr="001F0CF2">
        <w:rPr>
          <w:color w:val="4C483D" w:themeColor="text2"/>
          <w:sz w:val="22"/>
        </w:rPr>
        <w:t xml:space="preserve">pointer) = </w:t>
      </w:r>
      <w:proofErr w:type="spellStart"/>
      <w:r w:rsidRPr="001F0CF2">
        <w:rPr>
          <w:color w:val="4C483D" w:themeColor="text2"/>
          <w:sz w:val="22"/>
        </w:rPr>
        <w:t>const</w:t>
      </w:r>
      <w:proofErr w:type="spellEnd"/>
      <w:r w:rsidRPr="001F0CF2">
        <w:rPr>
          <w:color w:val="4C483D" w:themeColor="text2"/>
          <w:sz w:val="22"/>
        </w:rPr>
        <w:t xml:space="preserve"> = 4 </w:t>
      </w:r>
      <w:proofErr w:type="spellStart"/>
      <w:r w:rsidRPr="001F0CF2">
        <w:rPr>
          <w:color w:val="4C483D" w:themeColor="text2"/>
          <w:sz w:val="22"/>
        </w:rPr>
        <w:t>octeti</w:t>
      </w:r>
      <w:proofErr w:type="spellEnd"/>
      <w:r w:rsidRPr="001F0CF2">
        <w:rPr>
          <w:color w:val="4C483D" w:themeColor="text2"/>
          <w:sz w:val="22"/>
        </w:rPr>
        <w:t xml:space="preserve">, indifferent de </w:t>
      </w:r>
      <w:proofErr w:type="spellStart"/>
      <w:r w:rsidRPr="001F0CF2">
        <w:rPr>
          <w:color w:val="4C483D" w:themeColor="text2"/>
          <w:sz w:val="22"/>
        </w:rPr>
        <w:t>tipul</w:t>
      </w:r>
      <w:proofErr w:type="spellEnd"/>
      <w:r w:rsidRPr="001F0CF2">
        <w:rPr>
          <w:color w:val="4C483D" w:themeColor="text2"/>
          <w:sz w:val="22"/>
        </w:rPr>
        <w:t xml:space="preserve"> de </w:t>
      </w:r>
      <w:proofErr w:type="spellStart"/>
      <w:r w:rsidRPr="001F0CF2">
        <w:rPr>
          <w:color w:val="4C483D" w:themeColor="text2"/>
          <w:sz w:val="22"/>
        </w:rPr>
        <w:t>baza</w:t>
      </w:r>
      <w:proofErr w:type="spellEnd"/>
      <w:r w:rsidRPr="001F0CF2">
        <w:rPr>
          <w:color w:val="4C483D" w:themeColor="text2"/>
          <w:sz w:val="22"/>
        </w:rPr>
        <w:t xml:space="preserve"> al </w:t>
      </w:r>
      <w:proofErr w:type="spellStart"/>
      <w:r w:rsidRPr="001F0CF2">
        <w:rPr>
          <w:color w:val="4C483D" w:themeColor="text2"/>
          <w:sz w:val="22"/>
        </w:rPr>
        <w:t>pointerului</w:t>
      </w:r>
      <w:proofErr w:type="spellEnd"/>
    </w:p>
    <w:p w:rsidR="001F0CF2" w:rsidRDefault="001F0CF2" w:rsidP="001F0CF2">
      <w:pPr>
        <w:pStyle w:val="Checkbox"/>
        <w:rPr>
          <w:color w:val="4C483D" w:themeColor="text2"/>
          <w:sz w:val="22"/>
        </w:rPr>
      </w:pPr>
      <w:proofErr w:type="spellStart"/>
      <w:r w:rsidRPr="001F0CF2">
        <w:rPr>
          <w:color w:val="4C483D" w:themeColor="text2"/>
          <w:sz w:val="22"/>
        </w:rPr>
        <w:t>Aritmetica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pointerilor</w:t>
      </w:r>
      <w:proofErr w:type="spellEnd"/>
      <w:r w:rsidRPr="001F0CF2">
        <w:rPr>
          <w:color w:val="4C483D" w:themeColor="text2"/>
          <w:sz w:val="22"/>
        </w:rPr>
        <w:t xml:space="preserve"> are </w:t>
      </w:r>
      <w:proofErr w:type="spellStart"/>
      <w:r w:rsidRPr="001F0CF2">
        <w:rPr>
          <w:color w:val="4C483D" w:themeColor="text2"/>
          <w:sz w:val="22"/>
        </w:rPr>
        <w:t>sens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daca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adresele</w:t>
      </w:r>
      <w:proofErr w:type="spellEnd"/>
      <w:r w:rsidRPr="001F0CF2">
        <w:rPr>
          <w:color w:val="4C483D" w:themeColor="text2"/>
          <w:sz w:val="22"/>
        </w:rPr>
        <w:t xml:space="preserve"> implicate </w:t>
      </w:r>
      <w:proofErr w:type="spellStart"/>
      <w:r w:rsidRPr="001F0CF2">
        <w:rPr>
          <w:color w:val="4C483D" w:themeColor="text2"/>
          <w:sz w:val="22"/>
        </w:rPr>
        <w:t>sunt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adresele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unor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elemente</w:t>
      </w:r>
      <w:proofErr w:type="spellEnd"/>
      <w:r w:rsidRPr="001F0CF2">
        <w:rPr>
          <w:color w:val="4C483D" w:themeColor="text2"/>
          <w:sz w:val="22"/>
        </w:rPr>
        <w:t xml:space="preserve"> </w:t>
      </w:r>
      <w:proofErr w:type="spellStart"/>
      <w:r w:rsidRPr="001F0CF2">
        <w:rPr>
          <w:color w:val="4C483D" w:themeColor="text2"/>
          <w:sz w:val="22"/>
        </w:rPr>
        <w:t>dintr</w:t>
      </w:r>
      <w:proofErr w:type="spellEnd"/>
      <w:r w:rsidRPr="001F0CF2">
        <w:rPr>
          <w:color w:val="4C483D" w:themeColor="text2"/>
          <w:sz w:val="22"/>
        </w:rPr>
        <w:t xml:space="preserve">-un </w:t>
      </w:r>
      <w:proofErr w:type="spellStart"/>
      <w:r w:rsidRPr="001F0CF2">
        <w:rPr>
          <w:color w:val="4C483D" w:themeColor="text2"/>
          <w:sz w:val="22"/>
        </w:rPr>
        <w:t>tablou</w:t>
      </w:r>
      <w:proofErr w:type="spellEnd"/>
      <w:r w:rsidRPr="001F0CF2">
        <w:rPr>
          <w:color w:val="4C483D" w:themeColor="text2"/>
          <w:sz w:val="22"/>
        </w:rPr>
        <w:t>.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E3561B" w:rsidRPr="007F59AF" w:rsidTr="00E3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E3561B" w:rsidRDefault="00E3561B" w:rsidP="00BE13E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A1124F" wp14:editId="5F4819DE">
                      <wp:extent cx="228600" cy="228600"/>
                      <wp:effectExtent l="0" t="0" r="0" b="0"/>
                      <wp:docPr id="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" name="Oval 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AAD0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BYDS4uEBQAA6xEAAA4AAAAAAAAAAAAAAAAALgIAAGRycy9lMm9E&#10;b2MueG1sUEsBAi0AFAAGAAgAAAAhAPgMKZnYAAAAAwEAAA8AAAAAAAAAAAAAAAAA3gcAAGRycy9k&#10;b3ducmV2LnhtbFBLBQYAAAAABAAEAPMAAADjCAAAAAA=&#10;">
                      <v:oval id="Oval 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fosEA&#10;AADaAAAADwAAAGRycy9kb3ducmV2LnhtbESPzWoCMRSF94LvEK7QnWbsQu3UKEVp6aYVp32Ay+Q6&#10;GTu5CUk6jm/fCAWXh/PzcdbbwXaipxBbxwrmswIEce10y42C76/X6QpETMgaO8ek4EoRtpvxaI2l&#10;dhc+Ul+lRuQRjiUqMCn5UspYG7IYZ84TZ+/kgsWUZWikDnjJ47aTj0WxkBZbzgSDnnaG6p/q12aI&#10;8f3e797ap5Wl5ny4LsLnByr1MBlenkEkGtI9/N9+1wqWcLu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PX6LBAAAA2g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7PMAA&#10;AADaAAAADwAAAGRycy9kb3ducmV2LnhtbERPz2vCMBS+C/4P4QneNN0csnVGGYNBT4NZpde35rUp&#10;a15KEmvnX28Ogx0/vt+7w2R7MZIPnWMFD+sMBHHtdMetglP5sXoGESKyxt4xKfilAIf9fLbDXLsr&#10;f9F4jK1IIRxyVGBiHHIpQ23IYli7gThxjfMWY4K+ldrjNYXbXj5m2VZa7Dg1GBzo3VD9c7xYBdXt&#10;XI4XX5rPxhfF08t3tfXNRqnlYnp7BRFpiv/iP3ehFaSt6Uq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n7PMAAAADaAAAADwAAAAAAAAAAAAAAAACYAgAAZHJzL2Rvd25y&#10;ZXYueG1sUEsFBgAAAAAEAAQA9QAAAIU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E3561B" w:rsidRPr="007F59AF" w:rsidRDefault="00E3561B" w:rsidP="00E3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v[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] = *(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v+i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) = *(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i+v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)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[v]</w:t>
            </w:r>
          </w:p>
        </w:tc>
      </w:tr>
    </w:tbl>
    <w:p w:rsidR="00B83638" w:rsidRDefault="00B83638" w:rsidP="00BA36DA">
      <w:pPr>
        <w:pStyle w:val="NoSpacing"/>
      </w:pPr>
    </w:p>
    <w:p w:rsidR="00BA36DA" w:rsidRDefault="00BA36DA" w:rsidP="00BA36DA">
      <w:pPr>
        <w:pStyle w:val="Heading1"/>
      </w:pPr>
      <w:bookmarkStart w:id="9" w:name="_Toc438569195"/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a </w:t>
      </w:r>
      <w:proofErr w:type="spellStart"/>
      <w:r>
        <w:t>memoriei</w:t>
      </w:r>
      <w:bookmarkEnd w:id="9"/>
      <w:proofErr w:type="spellEnd"/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*v = 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malloc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(n*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(v!=NULL)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gram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...</w:t>
      </w:r>
      <w:proofErr w:type="spellStart"/>
      <w:proofErr w:type="gram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instructiuni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... }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*v = (</w:t>
      </w:r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 calloc (n*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</w:t>
      </w:r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//initializeaza intreaga zona de memorie cu 0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(v!=NULL)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gram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...</w:t>
      </w:r>
      <w:proofErr w:type="spellStart"/>
      <w:proofErr w:type="gram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instructiuni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... }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aux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 xml:space="preserve"> *)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realloc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(v, n*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</w:t>
      </w:r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dimensiune</w:t>
      </w:r>
      <w:proofErr w:type="spellEnd"/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noua</w:t>
      </w:r>
      <w:proofErr w:type="spellEnd"/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;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(aux!=NULL) </w:t>
      </w:r>
      <w:r w:rsidRPr="00C22B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/*v = int realloc (v, n*sizeof(int)); poate distruge vectorul daca nu exista spatiu pentru realocare*/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v=aux;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...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instructiuni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...  </w:t>
      </w:r>
    </w:p>
    <w:p w:rsidR="00C22B5B" w:rsidRPr="00C22B5B" w:rsidRDefault="00C22B5B" w:rsidP="00F57C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</w:t>
      </w:r>
    </w:p>
    <w:p w:rsidR="00BA36DA" w:rsidRPr="00C22B5B" w:rsidRDefault="00C22B5B" w:rsidP="00BA36DA">
      <w:pPr>
        <w:pStyle w:val="NoSpacing"/>
        <w:rPr>
          <w:sz w:val="22"/>
          <w:szCs w:val="22"/>
        </w:rPr>
      </w:pPr>
      <w:proofErr w:type="spellStart"/>
      <w:r w:rsidRPr="00C22B5B">
        <w:rPr>
          <w:sz w:val="22"/>
          <w:szCs w:val="22"/>
        </w:rPr>
        <w:t>Exemplu</w:t>
      </w:r>
      <w:proofErr w:type="spellEnd"/>
      <w:r w:rsidRPr="00C22B5B">
        <w:rPr>
          <w:sz w:val="22"/>
          <w:szCs w:val="22"/>
        </w:rPr>
        <w:t>:</w:t>
      </w:r>
    </w:p>
    <w:p w:rsidR="00C22B5B" w:rsidRDefault="00C22B5B" w:rsidP="00BA36DA">
      <w:pPr>
        <w:pStyle w:val="NoSpacing"/>
      </w:pP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#include &lt;</w:t>
      </w:r>
      <w:proofErr w:type="spellStart"/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stdio.h</w:t>
      </w:r>
      <w:proofErr w:type="spellEnd"/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&gt;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#include &lt;</w:t>
      </w:r>
      <w:proofErr w:type="spellStart"/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stdlib.h</w:t>
      </w:r>
      <w:proofErr w:type="spellEnd"/>
      <w:r w:rsidRPr="00C22B5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US"/>
        </w:rPr>
        <w:t>&gt;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main()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*v=NULL, *aux=NULL, x, n=0,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do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{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scanf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"%d"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&amp;x);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n++;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(x!=0)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{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aux = 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realloc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v,n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(aux!=NULL)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{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lastRenderedPageBreak/>
        <w:t>                v=aux;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v[n-1]=x;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}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{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proofErr w:type="spellStart"/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 de </w:t>
      </w:r>
      <w:proofErr w:type="spellStart"/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compilare</w:t>
      </w:r>
      <w:proofErr w:type="spellEnd"/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    free(v);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    }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}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}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while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(x!=0);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=0;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&lt;n-1;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++)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C22B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"%d "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v[</w:t>
      </w:r>
      <w:proofErr w:type="spellStart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]);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C22B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0;  </w:t>
      </w:r>
    </w:p>
    <w:p w:rsidR="00C22B5B" w:rsidRPr="00C22B5B" w:rsidRDefault="00C22B5B" w:rsidP="00F57C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C22B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C22B5B" w:rsidRDefault="00AB5A86" w:rsidP="00AB5A86">
      <w:pPr>
        <w:pStyle w:val="Heading1"/>
      </w:pPr>
      <w:bookmarkStart w:id="10" w:name="_Toc438569196"/>
      <w:proofErr w:type="spellStart"/>
      <w:r>
        <w:t>Alocarea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a </w:t>
      </w:r>
      <w:proofErr w:type="spellStart"/>
      <w:r>
        <w:t>tablourilor</w:t>
      </w:r>
      <w:proofErr w:type="spellEnd"/>
      <w:r>
        <w:t xml:space="preserve"> </w:t>
      </w:r>
      <w:proofErr w:type="spellStart"/>
      <w:r>
        <w:t>bidimensionale</w:t>
      </w:r>
      <w:bookmarkEnd w:id="10"/>
      <w:proofErr w:type="spellEnd"/>
    </w:p>
    <w:p w:rsidR="00AB5A86" w:rsidRPr="00AB5A86" w:rsidRDefault="002D7AAC" w:rsidP="00F57CBF">
      <w:pPr>
        <w:pStyle w:val="Heading2"/>
        <w:numPr>
          <w:ilvl w:val="0"/>
          <w:numId w:val="19"/>
        </w:numPr>
      </w:pPr>
      <w:proofErr w:type="spellStart"/>
      <w:r>
        <w:t>Alocare</w:t>
      </w:r>
      <w:proofErr w:type="spellEnd"/>
      <w:r>
        <w:t xml:space="preserve"> </w:t>
      </w:r>
      <w:proofErr w:type="spellStart"/>
      <w:r>
        <w:t>necompacta</w:t>
      </w:r>
      <w:proofErr w:type="spellEnd"/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AB5A8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**a;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 = (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r w:rsid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malloc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(n*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*));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AB5A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alocare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</w:pPr>
      <w:r w:rsidRPr="00AB5A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=0;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&lt;</w:t>
      </w:r>
      <w:r w:rsid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++)  </w:t>
      </w:r>
      <w:r w:rsidR="002D7AAC"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 xml:space="preserve">//n </w:t>
      </w:r>
      <w:proofErr w:type="spellStart"/>
      <w:r w:rsidR="002D7AAC"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coloane</w:t>
      </w:r>
      <w:proofErr w:type="spellEnd"/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a[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 (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malloc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AB5A8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AB5A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dezalocare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=0;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&lt;</w:t>
      </w:r>
      <w:r w:rsid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</w:t>
      </w: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++)  </w:t>
      </w:r>
      <w:r w:rsidR="002D7AAC"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 xml:space="preserve">//m </w:t>
      </w:r>
      <w:proofErr w:type="spellStart"/>
      <w:r w:rsidR="002D7AAC"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linii</w:t>
      </w:r>
      <w:proofErr w:type="spellEnd"/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free(a[</w:t>
      </w:r>
      <w:proofErr w:type="spellStart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]);  </w:t>
      </w:r>
    </w:p>
    <w:p w:rsidR="00AB5A86" w:rsidRPr="00AB5A86" w:rsidRDefault="00AB5A86" w:rsidP="00F57C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AB5A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free(a);  </w:t>
      </w:r>
    </w:p>
    <w:p w:rsidR="00AB5A86" w:rsidRDefault="002D7AAC" w:rsidP="00F57CBF">
      <w:pPr>
        <w:pStyle w:val="Heading2"/>
        <w:numPr>
          <w:ilvl w:val="0"/>
          <w:numId w:val="19"/>
        </w:numPr>
      </w:pPr>
      <w:proofErr w:type="spellStart"/>
      <w:r>
        <w:t>Alocare</w:t>
      </w:r>
      <w:proofErr w:type="spellEnd"/>
      <w:r>
        <w:t xml:space="preserve"> compacta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2D7A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**a;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 = (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**) 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malloc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(n*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*));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a[0] = (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 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malloc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(n*m*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2D7A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*));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alocare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=1; 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&lt;n; 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++)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a[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] = a[0] + </w:t>
      </w:r>
      <w:proofErr w:type="spellStart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*m;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2D7A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dezalocare</w:t>
      </w:r>
      <w:proofErr w:type="spellEnd"/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free(a[0]);  </w:t>
      </w:r>
    </w:p>
    <w:p w:rsidR="002D7AAC" w:rsidRPr="002D7AAC" w:rsidRDefault="002D7AAC" w:rsidP="00F57CB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2D7A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free(a); </w:t>
      </w:r>
    </w:p>
    <w:p w:rsidR="002D7AAC" w:rsidRPr="007F4140" w:rsidRDefault="007F4140" w:rsidP="007F4140">
      <w:pPr>
        <w:pStyle w:val="NoSpacing"/>
        <w:rPr>
          <w:sz w:val="22"/>
        </w:rPr>
      </w:pPr>
      <w:r w:rsidRPr="007F4140">
        <w:rPr>
          <w:rStyle w:val="CheckboxChar"/>
          <w:sz w:val="22"/>
        </w:rPr>
        <w:t>Pointer generic</w:t>
      </w:r>
      <w:r w:rsidRPr="007F4140">
        <w:rPr>
          <w:sz w:val="22"/>
        </w:rPr>
        <w:t>:</w:t>
      </w:r>
    </w:p>
    <w:p w:rsidR="007F4140" w:rsidRPr="007F4140" w:rsidRDefault="007F4140" w:rsidP="00F57CBF">
      <w:pPr>
        <w:pStyle w:val="NoSpacing"/>
        <w:numPr>
          <w:ilvl w:val="0"/>
          <w:numId w:val="20"/>
        </w:numPr>
        <w:rPr>
          <w:sz w:val="22"/>
        </w:rPr>
      </w:pPr>
      <w:proofErr w:type="spellStart"/>
      <w:r w:rsidRPr="007F4140">
        <w:rPr>
          <w:sz w:val="22"/>
        </w:rPr>
        <w:t>poate</w:t>
      </w:r>
      <w:proofErr w:type="spellEnd"/>
      <w:r w:rsidRPr="007F4140">
        <w:rPr>
          <w:sz w:val="22"/>
        </w:rPr>
        <w:t xml:space="preserve"> </w:t>
      </w:r>
      <w:proofErr w:type="spellStart"/>
      <w:r w:rsidRPr="007F4140">
        <w:rPr>
          <w:sz w:val="22"/>
        </w:rPr>
        <w:t>memora</w:t>
      </w:r>
      <w:proofErr w:type="spellEnd"/>
      <w:r w:rsidRPr="007F4140">
        <w:rPr>
          <w:sz w:val="22"/>
        </w:rPr>
        <w:t xml:space="preserve"> </w:t>
      </w:r>
      <w:proofErr w:type="spellStart"/>
      <w:r w:rsidRPr="007F4140">
        <w:rPr>
          <w:sz w:val="22"/>
        </w:rPr>
        <w:t>adrese</w:t>
      </w:r>
      <w:proofErr w:type="spellEnd"/>
      <w:r w:rsidRPr="007F4140">
        <w:rPr>
          <w:sz w:val="22"/>
        </w:rPr>
        <w:t xml:space="preserve"> de </w:t>
      </w:r>
      <w:proofErr w:type="spellStart"/>
      <w:r w:rsidRPr="007F4140">
        <w:rPr>
          <w:sz w:val="22"/>
        </w:rPr>
        <w:t>orice</w:t>
      </w:r>
      <w:proofErr w:type="spellEnd"/>
      <w:r w:rsidRPr="007F4140">
        <w:rPr>
          <w:sz w:val="22"/>
        </w:rPr>
        <w:t xml:space="preserve"> tip</w:t>
      </w:r>
    </w:p>
    <w:p w:rsidR="007F4140" w:rsidRPr="007F4140" w:rsidRDefault="007F4140" w:rsidP="00F57CBF">
      <w:pPr>
        <w:pStyle w:val="NoSpacing"/>
        <w:numPr>
          <w:ilvl w:val="0"/>
          <w:numId w:val="20"/>
        </w:numPr>
        <w:rPr>
          <w:sz w:val="22"/>
        </w:rPr>
      </w:pPr>
      <w:r w:rsidRPr="007F4140">
        <w:rPr>
          <w:sz w:val="22"/>
        </w:rPr>
        <w:t xml:space="preserve">nu au </w:t>
      </w:r>
      <w:proofErr w:type="spellStart"/>
      <w:r w:rsidRPr="007F4140">
        <w:rPr>
          <w:sz w:val="22"/>
        </w:rPr>
        <w:t>aritmetica</w:t>
      </w:r>
      <w:proofErr w:type="spellEnd"/>
      <w:r w:rsidRPr="007F4140">
        <w:rPr>
          <w:sz w:val="22"/>
        </w:rPr>
        <w:t xml:space="preserve"> (</w:t>
      </w:r>
      <w:proofErr w:type="spellStart"/>
      <w:r w:rsidRPr="007F4140">
        <w:rPr>
          <w:sz w:val="22"/>
        </w:rPr>
        <w:t>necesita</w:t>
      </w:r>
      <w:proofErr w:type="spellEnd"/>
      <w:r w:rsidRPr="007F4140">
        <w:rPr>
          <w:sz w:val="22"/>
        </w:rPr>
        <w:t xml:space="preserve"> </w:t>
      </w:r>
      <w:proofErr w:type="spellStart"/>
      <w:r w:rsidRPr="007F4140">
        <w:rPr>
          <w:sz w:val="22"/>
        </w:rPr>
        <w:t>conversie</w:t>
      </w:r>
      <w:proofErr w:type="spellEnd"/>
      <w:r w:rsidRPr="007F4140">
        <w:rPr>
          <w:sz w:val="22"/>
        </w:rPr>
        <w:t xml:space="preserve"> </w:t>
      </w:r>
      <w:proofErr w:type="spellStart"/>
      <w:r w:rsidRPr="007F4140">
        <w:rPr>
          <w:sz w:val="22"/>
        </w:rPr>
        <w:t>explicita</w:t>
      </w:r>
      <w:proofErr w:type="spellEnd"/>
      <w:r w:rsidRPr="007F4140">
        <w:rPr>
          <w:sz w:val="22"/>
        </w:rPr>
        <w:t>)</w:t>
      </w:r>
    </w:p>
    <w:p w:rsidR="00BA36DA" w:rsidRPr="0024026A" w:rsidRDefault="007F4140" w:rsidP="00BA36DA">
      <w:pPr>
        <w:pStyle w:val="NoSpacing"/>
        <w:rPr>
          <w:sz w:val="22"/>
        </w:rPr>
      </w:pPr>
      <w:proofErr w:type="spellStart"/>
      <w:r w:rsidRPr="0024026A">
        <w:rPr>
          <w:sz w:val="22"/>
        </w:rPr>
        <w:t>Exemplu</w:t>
      </w:r>
      <w:proofErr w:type="spellEnd"/>
      <w:r w:rsidRPr="0024026A">
        <w:rPr>
          <w:sz w:val="22"/>
        </w:rPr>
        <w:t>: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a = 10;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t = 3.14;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void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*p;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 = &amp;a;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7F414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"%d"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*(</w:t>
      </w:r>
      <w:proofErr w:type="spellStart"/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*)p);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*(</w:t>
      </w:r>
      <w:proofErr w:type="spellStart"/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*)p = 7;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 = &amp;t;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7F414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"%lf"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*(</w:t>
      </w:r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*)p);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7F4140" w:rsidRPr="007F4140" w:rsidRDefault="007F4140" w:rsidP="00F57C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*(</w:t>
      </w:r>
      <w:r w:rsidRPr="007F414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double</w:t>
      </w:r>
      <w:r w:rsidRPr="007F414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*)p = 100.5;</w:t>
      </w:r>
    </w:p>
    <w:p w:rsidR="007F4140" w:rsidRPr="0024026A" w:rsidRDefault="0024026A" w:rsidP="0024026A">
      <w:pPr>
        <w:pStyle w:val="Heading1"/>
      </w:pPr>
      <w:bookmarkStart w:id="11" w:name="_Toc438569197"/>
      <w:proofErr w:type="spellStart"/>
      <w:r>
        <w:lastRenderedPageBreak/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r w:rsidRPr="0024026A">
        <w:t>(</w:t>
      </w:r>
      <w:r w:rsidRPr="0024026A">
        <w:rPr>
          <w:rStyle w:val="preprocessor2"/>
          <w:rFonts w:ascii="Consolas" w:hAnsi="Consolas"/>
        </w:rPr>
        <w:t>&lt;</w:t>
      </w:r>
      <w:proofErr w:type="spellStart"/>
      <w:r w:rsidRPr="0024026A">
        <w:rPr>
          <w:rStyle w:val="preprocessor2"/>
          <w:rFonts w:ascii="Consolas" w:hAnsi="Consolas"/>
        </w:rPr>
        <w:t>string.h</w:t>
      </w:r>
      <w:proofErr w:type="spellEnd"/>
      <w:r w:rsidRPr="0024026A">
        <w:rPr>
          <w:rStyle w:val="preprocessor2"/>
          <w:rFonts w:ascii="Consolas" w:hAnsi="Consolas"/>
        </w:rPr>
        <w:t>&gt;</w:t>
      </w:r>
      <w:r w:rsidRPr="0024026A">
        <w:t>)</w:t>
      </w:r>
      <w:bookmarkEnd w:id="11"/>
    </w:p>
    <w:p w:rsidR="0024026A" w:rsidRDefault="0024026A" w:rsidP="00F57CBF">
      <w:pPr>
        <w:pStyle w:val="NoSpacing"/>
        <w:numPr>
          <w:ilvl w:val="0"/>
          <w:numId w:val="22"/>
        </w:numPr>
        <w:rPr>
          <w:sz w:val="22"/>
        </w:rPr>
      </w:pPr>
      <w:proofErr w:type="spellStart"/>
      <w:r w:rsidRPr="0024026A">
        <w:rPr>
          <w:sz w:val="22"/>
        </w:rPr>
        <w:t>memcpy</w:t>
      </w:r>
      <w:proofErr w:type="spellEnd"/>
      <w:r>
        <w:rPr>
          <w:sz w:val="22"/>
        </w:rPr>
        <w:t xml:space="preserve"> (a </w:t>
      </w:r>
      <w:proofErr w:type="spellStart"/>
      <w:r>
        <w:rPr>
          <w:sz w:val="22"/>
        </w:rPr>
        <w:t>nu</w:t>
      </w:r>
      <w:proofErr w:type="spellEnd"/>
      <w:r>
        <w:rPr>
          <w:sz w:val="22"/>
        </w:rPr>
        <w:t xml:space="preserve"> se </w:t>
      </w:r>
      <w:proofErr w:type="spellStart"/>
      <w:r>
        <w:rPr>
          <w:sz w:val="22"/>
        </w:rPr>
        <w:t>folosi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atunci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destinatia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sursa</w:t>
      </w:r>
      <w:proofErr w:type="spellEnd"/>
      <w:r>
        <w:rPr>
          <w:sz w:val="22"/>
        </w:rPr>
        <w:t xml:space="preserve"> se </w:t>
      </w:r>
      <w:proofErr w:type="spellStart"/>
      <w:r>
        <w:rPr>
          <w:sz w:val="22"/>
        </w:rPr>
        <w:t>suprapun</w:t>
      </w:r>
      <w:proofErr w:type="spellEnd"/>
      <w:r>
        <w:rPr>
          <w:sz w:val="22"/>
        </w:rPr>
        <w:t>)</w:t>
      </w:r>
    </w:p>
    <w:p w:rsidR="0024026A" w:rsidRPr="0024026A" w:rsidRDefault="0024026A" w:rsidP="0024026A">
      <w:pPr>
        <w:pStyle w:val="NoSpacing"/>
        <w:rPr>
          <w:sz w:val="22"/>
        </w:rPr>
      </w:pPr>
    </w:p>
    <w:p w:rsidR="0024026A" w:rsidRPr="0024026A" w:rsidRDefault="0024026A" w:rsidP="00F57CB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2402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dest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[100],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surs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[100];  </w:t>
      </w:r>
    </w:p>
    <w:p w:rsidR="0024026A" w:rsidRPr="0024026A" w:rsidRDefault="0024026A" w:rsidP="00F57CB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memcpy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dest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surs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n*</w:t>
      </w:r>
      <w:proofErr w:type="spellStart"/>
      <w:r w:rsidRPr="002402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2402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24026A" w:rsidRDefault="0024026A" w:rsidP="00F57CBF">
      <w:pPr>
        <w:pStyle w:val="NoSpacing"/>
        <w:numPr>
          <w:ilvl w:val="0"/>
          <w:numId w:val="22"/>
        </w:numPr>
      </w:pPr>
      <w:proofErr w:type="spellStart"/>
      <w:r>
        <w:t>memmove</w:t>
      </w:r>
      <w:proofErr w:type="spellEnd"/>
      <w:r>
        <w:t xml:space="preserve"> </w:t>
      </w:r>
      <w:r>
        <w:rPr>
          <w:sz w:val="22"/>
        </w:rPr>
        <w:t xml:space="preserve">(se </w:t>
      </w:r>
      <w:proofErr w:type="spellStart"/>
      <w:r>
        <w:rPr>
          <w:sz w:val="22"/>
        </w:rPr>
        <w:t>foloseste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atunci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destinatia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sursa</w:t>
      </w:r>
      <w:proofErr w:type="spellEnd"/>
      <w:r>
        <w:rPr>
          <w:sz w:val="22"/>
        </w:rPr>
        <w:t xml:space="preserve"> se </w:t>
      </w:r>
      <w:proofErr w:type="spellStart"/>
      <w:r>
        <w:rPr>
          <w:sz w:val="22"/>
        </w:rPr>
        <w:t>suprapun</w:t>
      </w:r>
      <w:proofErr w:type="spellEnd"/>
      <w:r>
        <w:rPr>
          <w:sz w:val="22"/>
        </w:rPr>
        <w:t>)</w:t>
      </w:r>
    </w:p>
    <w:p w:rsidR="0024026A" w:rsidRDefault="0024026A" w:rsidP="0024026A">
      <w:pPr>
        <w:pStyle w:val="NoSpacing"/>
      </w:pPr>
    </w:p>
    <w:p w:rsidR="0024026A" w:rsidRPr="0024026A" w:rsidRDefault="0024026A" w:rsidP="00F57CB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2402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v[100], v[100];  </w:t>
      </w:r>
    </w:p>
    <w:p w:rsidR="0024026A" w:rsidRPr="0024026A" w:rsidRDefault="0024026A" w:rsidP="00F57CB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memcpy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v+i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v+j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(n-j)*</w:t>
      </w:r>
      <w:proofErr w:type="spellStart"/>
      <w:r w:rsidRPr="002402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2402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2402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24026A" w:rsidRPr="0041216F" w:rsidRDefault="0024026A" w:rsidP="00F57CBF">
      <w:pPr>
        <w:pStyle w:val="NoSpacing"/>
        <w:numPr>
          <w:ilvl w:val="0"/>
          <w:numId w:val="22"/>
        </w:numPr>
        <w:rPr>
          <w:sz w:val="22"/>
        </w:rPr>
      </w:pPr>
      <w:proofErr w:type="spellStart"/>
      <w:r w:rsidRPr="0041216F">
        <w:rPr>
          <w:sz w:val="22"/>
        </w:rPr>
        <w:t>memset</w:t>
      </w:r>
      <w:proofErr w:type="spellEnd"/>
      <w:r w:rsidRPr="0041216F">
        <w:rPr>
          <w:sz w:val="22"/>
        </w:rPr>
        <w:t xml:space="preserve"> (</w:t>
      </w:r>
      <w:proofErr w:type="spellStart"/>
      <w:r w:rsidRPr="0041216F">
        <w:rPr>
          <w:sz w:val="22"/>
        </w:rPr>
        <w:t>seteaza</w:t>
      </w:r>
      <w:proofErr w:type="spellEnd"/>
      <w:r w:rsidRPr="0041216F">
        <w:rPr>
          <w:sz w:val="22"/>
        </w:rPr>
        <w:t xml:space="preserve"> </w:t>
      </w:r>
      <w:proofErr w:type="spellStart"/>
      <w:r w:rsidRPr="0041216F">
        <w:rPr>
          <w:sz w:val="22"/>
        </w:rPr>
        <w:t>nr_octeti</w:t>
      </w:r>
      <w:proofErr w:type="spellEnd"/>
      <w:r w:rsidRPr="0041216F">
        <w:rPr>
          <w:sz w:val="22"/>
        </w:rPr>
        <w:t xml:space="preserve"> </w:t>
      </w:r>
      <w:proofErr w:type="spellStart"/>
      <w:r w:rsidRPr="0041216F">
        <w:rPr>
          <w:sz w:val="22"/>
        </w:rPr>
        <w:t>incepand</w:t>
      </w:r>
      <w:proofErr w:type="spellEnd"/>
      <w:r w:rsidRPr="0041216F">
        <w:rPr>
          <w:sz w:val="22"/>
        </w:rPr>
        <w:t xml:space="preserve"> de la </w:t>
      </w:r>
      <w:proofErr w:type="spellStart"/>
      <w:r w:rsidRPr="0041216F">
        <w:rPr>
          <w:sz w:val="22"/>
        </w:rPr>
        <w:t>adresa</w:t>
      </w:r>
      <w:proofErr w:type="spellEnd"/>
      <w:r w:rsidRPr="0041216F">
        <w:rPr>
          <w:sz w:val="22"/>
        </w:rPr>
        <w:t xml:space="preserve"> </w:t>
      </w:r>
      <w:proofErr w:type="spellStart"/>
      <w:r w:rsidRPr="0041216F">
        <w:rPr>
          <w:sz w:val="22"/>
        </w:rPr>
        <w:t>indicata</w:t>
      </w:r>
      <w:proofErr w:type="spellEnd"/>
      <w:r w:rsidRPr="0041216F">
        <w:rPr>
          <w:sz w:val="22"/>
        </w:rPr>
        <w:t xml:space="preserve"> la </w:t>
      </w:r>
      <w:proofErr w:type="spellStart"/>
      <w:r w:rsidRPr="0041216F">
        <w:rPr>
          <w:sz w:val="22"/>
        </w:rPr>
        <w:t>valoarea</w:t>
      </w:r>
      <w:proofErr w:type="spellEnd"/>
      <w:r w:rsidRPr="0041216F">
        <w:rPr>
          <w:sz w:val="22"/>
        </w:rPr>
        <w:t xml:space="preserve"> indicate ca </w:t>
      </w:r>
      <w:proofErr w:type="spellStart"/>
      <w:r w:rsidRPr="0041216F">
        <w:rPr>
          <w:sz w:val="22"/>
        </w:rPr>
        <w:t>parametru</w:t>
      </w:r>
      <w:proofErr w:type="spellEnd"/>
      <w:r w:rsidRPr="0041216F">
        <w:rPr>
          <w:sz w:val="22"/>
        </w:rPr>
        <w:t>)</w:t>
      </w:r>
    </w:p>
    <w:p w:rsidR="0041216F" w:rsidRDefault="0041216F" w:rsidP="0024026A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24026A" w:rsidRDefault="0024026A" w:rsidP="0024026A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adresa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nr_octeti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41216F" w:rsidRDefault="0041216F" w:rsidP="0024026A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24026A" w:rsidRDefault="0041216F" w:rsidP="0041216F">
      <w:pPr>
        <w:pStyle w:val="NoSpacing"/>
      </w:pPr>
      <w:proofErr w:type="spellStart"/>
      <w:r w:rsidRPr="0041216F">
        <w:rPr>
          <w:sz w:val="22"/>
        </w:rPr>
        <w:t>Exemplu</w:t>
      </w:r>
      <w:proofErr w:type="spellEnd"/>
      <w:r w:rsidRPr="0041216F">
        <w:rPr>
          <w:sz w:val="22"/>
        </w:rPr>
        <w:t>:</w:t>
      </w:r>
      <w:r>
        <w:rPr>
          <w:sz w:val="22"/>
        </w:rPr>
        <w:t xml:space="preserve"> </w:t>
      </w:r>
      <w:r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memset (v, 0, 100*</w:t>
      </w:r>
      <w:proofErr w:type="gramStart"/>
      <w:r w:rsidRPr="004121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1216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</w:t>
      </w:r>
      <w:r w:rsidRPr="0041216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//primele 100 de elemente ale lui  devin 0</w:t>
      </w:r>
      <w:r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1216F" w:rsidRDefault="0041216F" w:rsidP="0041216F">
      <w:pPr>
        <w:pStyle w:val="NoSpacing"/>
      </w:pPr>
    </w:p>
    <w:p w:rsidR="0041216F" w:rsidRPr="0041216F" w:rsidRDefault="0041216F" w:rsidP="00F57CBF">
      <w:pPr>
        <w:pStyle w:val="NoSpacing"/>
        <w:numPr>
          <w:ilvl w:val="0"/>
          <w:numId w:val="22"/>
        </w:numPr>
        <w:rPr>
          <w:sz w:val="22"/>
        </w:rPr>
      </w:pPr>
      <w:proofErr w:type="spellStart"/>
      <w:r w:rsidRPr="0041216F">
        <w:rPr>
          <w:sz w:val="22"/>
        </w:rPr>
        <w:t>memchr</w:t>
      </w:r>
      <w:proofErr w:type="spellEnd"/>
      <w:r w:rsidRPr="0041216F">
        <w:rPr>
          <w:sz w:val="22"/>
        </w:rPr>
        <w:t xml:space="preserve"> (</w:t>
      </w:r>
      <w:proofErr w:type="spellStart"/>
      <w:r w:rsidRPr="0041216F">
        <w:rPr>
          <w:sz w:val="22"/>
        </w:rPr>
        <w:t>returneaza</w:t>
      </w:r>
      <w:proofErr w:type="spellEnd"/>
      <w:r w:rsidRPr="0041216F">
        <w:rPr>
          <w:sz w:val="22"/>
        </w:rPr>
        <w:t xml:space="preserve"> un pointer la prima </w:t>
      </w:r>
      <w:proofErr w:type="spellStart"/>
      <w:r w:rsidRPr="0041216F">
        <w:rPr>
          <w:sz w:val="22"/>
        </w:rPr>
        <w:t>aparitie</w:t>
      </w:r>
      <w:proofErr w:type="spellEnd"/>
      <w:r w:rsidRPr="0041216F">
        <w:rPr>
          <w:sz w:val="22"/>
        </w:rPr>
        <w:t xml:space="preserve"> a </w:t>
      </w:r>
      <w:proofErr w:type="spellStart"/>
      <w:r w:rsidRPr="0041216F">
        <w:rPr>
          <w:sz w:val="22"/>
        </w:rPr>
        <w:t>valorii</w:t>
      </w:r>
      <w:proofErr w:type="spellEnd"/>
      <w:r w:rsidRPr="0041216F">
        <w:rPr>
          <w:sz w:val="22"/>
        </w:rPr>
        <w:t xml:space="preserve"> indicate in block)</w:t>
      </w:r>
    </w:p>
    <w:p w:rsidR="0041216F" w:rsidRDefault="0041216F" w:rsidP="0041216F">
      <w:pPr>
        <w:pStyle w:val="NoSpacing"/>
      </w:pP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pch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[] = </w:t>
      </w:r>
      <w:r w:rsidRPr="004121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"Example string"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pch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(</w:t>
      </w:r>
      <w:r w:rsidRPr="004121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*)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memchr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4121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'p'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strlen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));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pch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!=NULL)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4121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"'p' found at position %d.\n"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pch-str+1);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else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41216F" w:rsidRPr="0041216F" w:rsidRDefault="0041216F" w:rsidP="00F57CB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4121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"'p' not found.\n"</w:t>
      </w:r>
      <w:r w:rsidRPr="004121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41216F" w:rsidRPr="0041216F" w:rsidRDefault="0041216F" w:rsidP="00F57CBF">
      <w:pPr>
        <w:pStyle w:val="NoSpacing"/>
        <w:numPr>
          <w:ilvl w:val="0"/>
          <w:numId w:val="22"/>
        </w:numPr>
        <w:jc w:val="both"/>
        <w:rPr>
          <w:sz w:val="22"/>
        </w:rPr>
      </w:pPr>
      <w:proofErr w:type="spellStart"/>
      <w:r w:rsidRPr="0041216F">
        <w:rPr>
          <w:sz w:val="22"/>
        </w:rPr>
        <w:t>memcmp</w:t>
      </w:r>
      <w:proofErr w:type="spellEnd"/>
      <w:r w:rsidR="00556586">
        <w:rPr>
          <w:sz w:val="22"/>
        </w:rPr>
        <w:t xml:space="preserve"> </w:t>
      </w:r>
      <w:r>
        <w:rPr>
          <w:sz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&lt;0, daca primii n octeti ai lui v sunt mai mici decat primii n octeti ai lui w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=0,daca primii n octeti ai lui v sunt egali cu primii n octeti ai lui w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&gt;0, daca primii n octeti ai lui v sunt mai mari decat primii n octeti ai lui w</m:t>
                </m:r>
              </m:e>
            </m:eqArr>
          </m:e>
        </m:d>
      </m:oMath>
    </w:p>
    <w:p w:rsidR="0041216F" w:rsidRDefault="0041216F" w:rsidP="0041216F">
      <w:pPr>
        <w:pStyle w:val="NoSpacing"/>
      </w:pPr>
    </w:p>
    <w:p w:rsidR="0041216F" w:rsidRPr="0041216F" w:rsidRDefault="00556586" w:rsidP="00412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 </w:t>
      </w:r>
      <w:r w:rsid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memcmp</w:t>
      </w:r>
      <w:proofErr w:type="spellEnd"/>
      <w:r w:rsid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(v</w:t>
      </w:r>
      <w:r w:rsidR="0041216F"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 w:rsid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</w:t>
      </w:r>
      <w:r w:rsidR="0041216F"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 w:rsid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</w:t>
      </w:r>
      <w:r w:rsidR="0041216F" w:rsidRPr="004121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:rsidR="0041216F" w:rsidRDefault="0041216F" w:rsidP="0041216F">
      <w:pPr>
        <w:pStyle w:val="NoSpacing"/>
      </w:pPr>
    </w:p>
    <w:p w:rsidR="0041216F" w:rsidRDefault="004F1ADC" w:rsidP="004F1ADC">
      <w:pPr>
        <w:pStyle w:val="Heading1"/>
      </w:pPr>
      <w:proofErr w:type="spellStart"/>
      <w:r>
        <w:t>Fisiere</w:t>
      </w:r>
      <w:proofErr w:type="spellEnd"/>
      <w:r>
        <w:t xml:space="preserve">. </w:t>
      </w:r>
      <w:proofErr w:type="spellStart"/>
      <w:r>
        <w:t>Fisiere</w:t>
      </w:r>
      <w:proofErr w:type="spellEnd"/>
      <w:r>
        <w:t xml:space="preserve"> text</w:t>
      </w:r>
    </w:p>
    <w:p w:rsidR="004F1ADC" w:rsidRDefault="004F1ADC" w:rsidP="0041216F">
      <w:pPr>
        <w:pStyle w:val="NoSpacing"/>
      </w:pPr>
      <w:r w:rsidRPr="004F1ADC"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FCDEA" wp14:editId="645B6E2F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2360930" cy="1404620"/>
                <wp:effectExtent l="0" t="0" r="20320" b="10795"/>
                <wp:wrapThrough wrapText="bothSides">
                  <wp:wrapPolygon edited="0">
                    <wp:start x="0" y="0"/>
                    <wp:lineTo x="0" y="21425"/>
                    <wp:lineTo x="21612" y="21425"/>
                    <wp:lineTo x="2161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EF6" w:rsidRPr="004F1ADC" w:rsidRDefault="00E13EF6" w:rsidP="004F1ADC">
                            <w:pPr>
                              <w:pStyle w:val="NoSpacing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Ana are\r\n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(9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octeti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8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E13EF6" w:rsidRPr="004F1ADC" w:rsidRDefault="00E13EF6" w:rsidP="004F1ADC">
                            <w:pPr>
                              <w:pStyle w:val="NoSpacing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(2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octeti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1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E13EF6" w:rsidRPr="004F1ADC" w:rsidRDefault="00E13EF6" w:rsidP="004F1ADC">
                            <w:pPr>
                              <w:pStyle w:val="NoSpacing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Mere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si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\r\n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(10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octeti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9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E13EF6" w:rsidRPr="004F1ADC" w:rsidRDefault="00E13EF6" w:rsidP="004F1ADC">
                            <w:pPr>
                              <w:pStyle w:val="NoSpacing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F1ADC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Pere.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(5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octeti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5 </w:t>
                            </w:r>
                            <w:proofErr w:type="spellStart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</w:t>
                            </w:r>
                            <w:proofErr w:type="spellEnd"/>
                            <w:r w:rsidRPr="004F1ADC">
                              <w:rPr>
                                <w:rFonts w:ascii="Consolas" w:hAnsi="Consolas"/>
                                <w:color w:val="ADA9A7" w:themeColor="background2" w:themeShade="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CDEA" id="_x0000_s1028" type="#_x0000_t202" style="position:absolute;margin-left:0;margin-top:-.2pt;width:185.9pt;height:1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EVl5/cAAAABgEAAA8AAABkcnMvZG93bnJldi54&#10;bWxMj81OwzAQhO9IvIO1SNxap+GvCtlUiKpnSkFC3BzbjaPG6xC7acrTs5zgOJrRzDflavKdGO0Q&#10;20AIi3kGwpIOpqUG4f1tM1uCiEmRUV0gi3C2EVbV5UWpChNO9GrHXWoEl1AsFIJLqS+kjNpZr+I8&#10;9JbY24fBq8RyaKQZ1InLfSfzLLuXXrXEC0719tlZfdgdPUJcb796vd/WB2fO3y/r8U5/bD4Rr6+m&#10;p0cQyU7pLwy/+IwOFTPV4Ugmig6BjySE2S0INm8eFvyjRsjzbAmyKuV//OoH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QRWXn9wAAAAGAQAADwAAAAAAAAAAAAAAAACCBAAAZHJzL2Rv&#10;d25yZXYueG1sUEsFBgAAAAAEAAQA8wAAAIsFAAAAAA==&#10;">
                <v:textbox style="mso-fit-shape-to-text:t">
                  <w:txbxContent>
                    <w:p w:rsidR="00E13EF6" w:rsidRPr="004F1ADC" w:rsidRDefault="00E13EF6" w:rsidP="004F1ADC">
                      <w:pPr>
                        <w:pStyle w:val="NoSpacing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F1ADC"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Ana are\r\n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F1ADC">
                        <w:rPr>
                          <w:rFonts w:ascii="Consolas" w:hAnsi="Consolas"/>
                          <w:color w:val="ADA9A7" w:themeColor="background2" w:themeShade="BF"/>
                          <w:sz w:val="18"/>
                          <w:szCs w:val="18"/>
                          <w:bdr w:val="none" w:sz="0" w:space="0" w:color="auto" w:frame="1"/>
                        </w:rPr>
                        <w:t>(9 octeti, 8 ch)</w:t>
                      </w:r>
                    </w:p>
                    <w:p w:rsidR="00E13EF6" w:rsidRPr="004F1ADC" w:rsidRDefault="00E13EF6" w:rsidP="004F1ADC">
                      <w:pPr>
                        <w:pStyle w:val="NoSpacing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F1ADC"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\r\n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F1ADC">
                        <w:rPr>
                          <w:rFonts w:ascii="Consolas" w:hAnsi="Consolas"/>
                          <w:color w:val="ADA9A7" w:themeColor="background2" w:themeShade="BF"/>
                          <w:sz w:val="18"/>
                          <w:szCs w:val="18"/>
                          <w:bdr w:val="none" w:sz="0" w:space="0" w:color="auto" w:frame="1"/>
                        </w:rPr>
                        <w:t>(2 octeti, 1 ch)</w:t>
                      </w:r>
                    </w:p>
                    <w:p w:rsidR="00E13EF6" w:rsidRPr="004F1ADC" w:rsidRDefault="00E13EF6" w:rsidP="004F1ADC">
                      <w:pPr>
                        <w:pStyle w:val="NoSpacing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F1ADC"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Mere si \r\n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F1ADC">
                        <w:rPr>
                          <w:rFonts w:ascii="Consolas" w:hAnsi="Consolas"/>
                          <w:color w:val="ADA9A7" w:themeColor="background2" w:themeShade="BF"/>
                          <w:sz w:val="18"/>
                          <w:szCs w:val="18"/>
                          <w:bdr w:val="none" w:sz="0" w:space="0" w:color="auto" w:frame="1"/>
                        </w:rPr>
                        <w:t>(10 octeti, 9 ch)</w:t>
                      </w:r>
                    </w:p>
                    <w:p w:rsidR="00E13EF6" w:rsidRPr="004F1ADC" w:rsidRDefault="00E13EF6" w:rsidP="004F1ADC">
                      <w:pPr>
                        <w:pStyle w:val="NoSpacing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F1ADC"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Pere.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F1ADC">
                        <w:rPr>
                          <w:rFonts w:ascii="Consolas" w:hAnsi="Consolas"/>
                          <w:color w:val="ADA9A7" w:themeColor="background2" w:themeShade="BF"/>
                          <w:sz w:val="18"/>
                          <w:szCs w:val="18"/>
                          <w:bdr w:val="none" w:sz="0" w:space="0" w:color="auto" w:frame="1"/>
                        </w:rPr>
                        <w:t>(5 octeti, 5 ch)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F1ADC">
        <w:rPr>
          <w:sz w:val="22"/>
        </w:rPr>
        <w:t xml:space="preserve">La </w:t>
      </w:r>
      <w:proofErr w:type="spellStart"/>
      <w:r w:rsidRPr="004F1ADC">
        <w:rPr>
          <w:sz w:val="22"/>
        </w:rPr>
        <w:t>citire</w:t>
      </w:r>
      <w:proofErr w:type="spellEnd"/>
      <w:r w:rsidRPr="004F1ADC">
        <w:rPr>
          <w:sz w:val="22"/>
        </w:rPr>
        <w:t xml:space="preserve"> ‘\r’ </w:t>
      </w:r>
      <w:proofErr w:type="spellStart"/>
      <w:r w:rsidRPr="004F1ADC">
        <w:rPr>
          <w:sz w:val="22"/>
        </w:rPr>
        <w:t>dispare</w:t>
      </w:r>
      <w:proofErr w:type="spellEnd"/>
      <w:r w:rsidRPr="004F1ADC">
        <w:rPr>
          <w:sz w:val="22"/>
        </w:rPr>
        <w:t>.</w:t>
      </w:r>
    </w:p>
    <w:p w:rsidR="0024026A" w:rsidRDefault="0024026A" w:rsidP="00BA36DA">
      <w:pPr>
        <w:pStyle w:val="NoSpacing"/>
      </w:pPr>
    </w:p>
    <w:p w:rsidR="00EA2665" w:rsidRDefault="00EA2665" w:rsidP="00BA36DA">
      <w:pPr>
        <w:pStyle w:val="NoSpacing"/>
      </w:pPr>
    </w:p>
    <w:p w:rsidR="004F1ADC" w:rsidRDefault="004F1ADC" w:rsidP="00BA36DA">
      <w:pPr>
        <w:pStyle w:val="NoSpacing"/>
      </w:pPr>
    </w:p>
    <w:p w:rsidR="004F1ADC" w:rsidRDefault="004F1ADC" w:rsidP="00BA36DA">
      <w:pPr>
        <w:pStyle w:val="NoSpacing"/>
      </w:pPr>
    </w:p>
    <w:p w:rsidR="004F1ADC" w:rsidRDefault="004F1ADC" w:rsidP="00BA36DA">
      <w:pPr>
        <w:pStyle w:val="NoSpacing"/>
      </w:pPr>
      <w:proofErr w:type="spellStart"/>
      <w:r w:rsidRPr="004F1ADC">
        <w:rPr>
          <w:sz w:val="22"/>
        </w:rPr>
        <w:t>Deschiderea</w:t>
      </w:r>
      <w:proofErr w:type="spellEnd"/>
      <w:r w:rsidRPr="004F1ADC">
        <w:rPr>
          <w:sz w:val="22"/>
        </w:rPr>
        <w:t xml:space="preserve"> </w:t>
      </w:r>
      <w:proofErr w:type="spellStart"/>
      <w:r w:rsidRPr="004F1ADC">
        <w:rPr>
          <w:sz w:val="22"/>
        </w:rPr>
        <w:t>unui</w:t>
      </w:r>
      <w:proofErr w:type="spellEnd"/>
      <w:r w:rsidRPr="004F1ADC">
        <w:rPr>
          <w:sz w:val="22"/>
        </w:rPr>
        <w:t xml:space="preserve"> </w:t>
      </w:r>
      <w:proofErr w:type="spellStart"/>
      <w:r w:rsidRPr="004F1ADC">
        <w:rPr>
          <w:sz w:val="22"/>
        </w:rPr>
        <w:t>fisier</w:t>
      </w:r>
      <w:proofErr w:type="spellEnd"/>
      <w:r w:rsidRPr="004F1ADC">
        <w:rPr>
          <w:sz w:val="22"/>
        </w:rPr>
        <w:t xml:space="preserve">: </w:t>
      </w:r>
      <w:r w:rsidRPr="004F1ADC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4F1ADC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nume_fisier</w:t>
      </w:r>
      <w:proofErr w:type="spellEnd"/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4F1ADC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F1AD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*mod)  </w:t>
      </w:r>
    </w:p>
    <w:p w:rsidR="004F1ADC" w:rsidRDefault="004F1ADC" w:rsidP="00BA36DA">
      <w:pPr>
        <w:pStyle w:val="NoSpacing"/>
      </w:pPr>
      <w:r w:rsidRPr="00D34FE6">
        <w:rPr>
          <w:sz w:val="22"/>
          <w:szCs w:val="22"/>
        </w:rPr>
        <w:t>Mod</w:t>
      </w:r>
      <w:r w:rsidR="00D34FE6" w:rsidRPr="00D34FE6">
        <w:rPr>
          <w:sz w:val="22"/>
          <w:szCs w:val="22"/>
        </w:rPr>
        <w:t xml:space="preserve"> (</w:t>
      </w:r>
      <w:proofErr w:type="spellStart"/>
      <w:r w:rsidR="00D34FE6" w:rsidRPr="00D34FE6">
        <w:rPr>
          <w:sz w:val="22"/>
          <w:szCs w:val="22"/>
        </w:rPr>
        <w:t>fisier</w:t>
      </w:r>
      <w:proofErr w:type="spellEnd"/>
      <w:r w:rsidR="00D34FE6" w:rsidRPr="00D34FE6">
        <w:rPr>
          <w:sz w:val="22"/>
          <w:szCs w:val="22"/>
        </w:rPr>
        <w:t xml:space="preserve"> text)</w:t>
      </w:r>
      <w:r w:rsidRPr="00D34FE6">
        <w:rPr>
          <w:sz w:val="22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r-citire (sau rt)</m:t>
                </m:r>
              </m:e>
              <m:e>
                <m:r>
                  <w:rPr>
                    <w:rFonts w:ascii="Cambria Math" w:hAnsi="Cambria Math"/>
                  </w:rPr>
                  <m:t>w-scriere (sau wt)</m:t>
                </m:r>
              </m:e>
              <m:e>
                <m:r>
                  <w:rPr>
                    <w:rFonts w:ascii="Cambria Math" w:hAnsi="Cambria Math"/>
                  </w:rPr>
                  <m:t>a-adaugare (la sfarsit;sau at)</m:t>
                </m:r>
              </m:e>
            </m:eqArr>
          </m:e>
        </m:d>
      </m:oMath>
    </w:p>
    <w:p w:rsidR="004F1ADC" w:rsidRDefault="00D34FE6" w:rsidP="00BA36DA">
      <w:pPr>
        <w:pStyle w:val="NoSpacing"/>
        <w:rPr>
          <w:sz w:val="22"/>
        </w:rPr>
      </w:pPr>
      <w:r w:rsidRPr="00D34FE6">
        <w:rPr>
          <w:sz w:val="22"/>
        </w:rPr>
        <w:t>Mod (</w:t>
      </w:r>
      <w:proofErr w:type="spellStart"/>
      <w:r w:rsidRPr="00D34FE6">
        <w:rPr>
          <w:sz w:val="22"/>
        </w:rPr>
        <w:t>fisier</w:t>
      </w:r>
      <w:proofErr w:type="spellEnd"/>
      <w:r w:rsidRPr="00D34FE6">
        <w:rPr>
          <w:sz w:val="22"/>
        </w:rPr>
        <w:t xml:space="preserve"> </w:t>
      </w:r>
      <w:proofErr w:type="spellStart"/>
      <w:r w:rsidRPr="00D34FE6">
        <w:rPr>
          <w:sz w:val="22"/>
        </w:rPr>
        <w:t>binar</w:t>
      </w:r>
      <w:proofErr w:type="spellEnd"/>
      <w:r w:rsidRPr="00D34FE6">
        <w:rPr>
          <w:sz w:val="22"/>
        </w:rPr>
        <w:t xml:space="preserve">) – </w:t>
      </w:r>
      <w:proofErr w:type="spellStart"/>
      <w:proofErr w:type="gramStart"/>
      <w:r w:rsidRPr="00D34FE6">
        <w:rPr>
          <w:sz w:val="22"/>
        </w:rPr>
        <w:t>rb</w:t>
      </w:r>
      <w:proofErr w:type="spellEnd"/>
      <w:proofErr w:type="gramEnd"/>
      <w:r w:rsidRPr="00D34FE6">
        <w:rPr>
          <w:sz w:val="22"/>
        </w:rPr>
        <w:t xml:space="preserve">, </w:t>
      </w:r>
      <w:proofErr w:type="spellStart"/>
      <w:r w:rsidRPr="00D34FE6">
        <w:rPr>
          <w:sz w:val="22"/>
        </w:rPr>
        <w:t>wb</w:t>
      </w:r>
      <w:proofErr w:type="spellEnd"/>
      <w:r w:rsidRPr="00D34FE6">
        <w:rPr>
          <w:sz w:val="22"/>
        </w:rPr>
        <w:t>, ab.</w:t>
      </w:r>
    </w:p>
    <w:p w:rsidR="00D34FE6" w:rsidRDefault="00D34FE6" w:rsidP="00BA36DA">
      <w:pPr>
        <w:pStyle w:val="NoSpacing"/>
        <w:rPr>
          <w:sz w:val="22"/>
        </w:rPr>
      </w:pP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while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(1)  </w:t>
      </w: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{  </w:t>
      </w: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citeste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x;  </w:t>
      </w: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r w:rsidRPr="00D34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feof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(x)) </w:t>
      </w:r>
      <w:r w:rsidRPr="00D34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break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prelucreaza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x;  </w:t>
      </w:r>
    </w:p>
    <w:p w:rsidR="00D34FE6" w:rsidRPr="00D34FE6" w:rsidRDefault="00D34FE6" w:rsidP="00F57CB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}  </w:t>
      </w:r>
    </w:p>
    <w:p w:rsidR="00D34FE6" w:rsidRDefault="00D34FE6" w:rsidP="00D34FE6">
      <w:pPr>
        <w:pStyle w:val="Heading1"/>
      </w:pPr>
      <w:proofErr w:type="spellStart"/>
      <w:r>
        <w:lastRenderedPageBreak/>
        <w:t>Functii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>/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fluxuri</w:t>
      </w:r>
      <w:proofErr w:type="spellEnd"/>
      <w:r>
        <w:t xml:space="preserve"> de tip text</w:t>
      </w:r>
    </w:p>
    <w:p w:rsidR="00D34FE6" w:rsidRDefault="00D34FE6" w:rsidP="00F57CBF">
      <w:pPr>
        <w:pStyle w:val="NoSpacing"/>
        <w:numPr>
          <w:ilvl w:val="0"/>
          <w:numId w:val="28"/>
        </w:numPr>
      </w:pPr>
      <w:r>
        <w:t xml:space="preserve">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caracter</w:t>
      </w:r>
      <w:proofErr w:type="spellEnd"/>
    </w:p>
    <w:p w:rsidR="00D34FE6" w:rsidRDefault="00D34FE6" w:rsidP="00D34FE6">
      <w:pPr>
        <w:pStyle w:val="NoSpacing"/>
      </w:pPr>
    </w:p>
    <w:p w:rsidR="00E13EF6" w:rsidRPr="00E13EF6" w:rsidRDefault="00E13EF6" w:rsidP="00E13EF6">
      <w:pPr>
        <w:pStyle w:val="NoSpacing"/>
        <w:rPr>
          <w:sz w:val="22"/>
        </w:rPr>
      </w:pPr>
      <w:r w:rsidRPr="00E13EF6">
        <w:rPr>
          <w:sz w:val="22"/>
        </w:rPr>
        <w:t>CITIRE:</w:t>
      </w:r>
    </w:p>
    <w:p w:rsidR="00D34FE6" w:rsidRPr="00D34FE6" w:rsidRDefault="00D34FE6" w:rsidP="00D34FE6">
      <w:pPr>
        <w:pStyle w:val="NoSpacing"/>
      </w:pPr>
    </w:p>
    <w:p w:rsidR="00D34FE6" w:rsidRPr="00D34FE6" w:rsidRDefault="00D34FE6" w:rsidP="00F57C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D34FE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fgetc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D34FE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  </w:t>
      </w:r>
    </w:p>
    <w:p w:rsidR="00D34FE6" w:rsidRPr="00D34FE6" w:rsidRDefault="00D34FE6" w:rsidP="00F57C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returneaza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codul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ASCII al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caracterului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citit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34FE6" w:rsidRPr="00D34FE6" w:rsidRDefault="00D34FE6" w:rsidP="00F57CB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=&gt; EOF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34FE6" w:rsidRDefault="00E13EF6" w:rsidP="00D34FE6">
      <w:pPr>
        <w:pStyle w:val="NoSpacing"/>
      </w:pPr>
      <w:r>
        <w:t>SCRIERE:</w:t>
      </w:r>
    </w:p>
    <w:p w:rsidR="00E13EF6" w:rsidRDefault="00E13EF6" w:rsidP="00D34FE6">
      <w:pPr>
        <w:pStyle w:val="NoSpacing"/>
      </w:pPr>
    </w:p>
    <w:p w:rsidR="00D34FE6" w:rsidRPr="00D34FE6" w:rsidRDefault="00D34FE6" w:rsidP="00F57C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D34FE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fputc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D34FE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c, </w:t>
      </w:r>
      <w:r w:rsidRPr="00D34FE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  </w:t>
      </w:r>
    </w:p>
    <w:p w:rsidR="00D34FE6" w:rsidRPr="00D34FE6" w:rsidRDefault="00D34FE6" w:rsidP="00F57C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returneaza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codul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ASCII al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caracterului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citit</w:t>
      </w:r>
      <w:proofErr w:type="spellEnd"/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34FE6" w:rsidRPr="00D34FE6" w:rsidRDefault="00D34FE6" w:rsidP="00F57C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D34F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=&gt; EOF</w:t>
      </w:r>
      <w:r w:rsidRPr="00D34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34FE6" w:rsidRPr="00E13EF6" w:rsidRDefault="00E13EF6" w:rsidP="00D34FE6">
      <w:pPr>
        <w:pStyle w:val="NoSpacing"/>
        <w:rPr>
          <w:sz w:val="22"/>
        </w:rPr>
      </w:pPr>
      <w:proofErr w:type="spellStart"/>
      <w:r w:rsidRPr="00E13EF6">
        <w:rPr>
          <w:sz w:val="22"/>
        </w:rPr>
        <w:t>Exemplu</w:t>
      </w:r>
      <w:proofErr w:type="spellEnd"/>
      <w:r w:rsidRPr="00E13EF6">
        <w:rPr>
          <w:sz w:val="22"/>
        </w:rPr>
        <w:t>:</w:t>
      </w:r>
    </w:p>
    <w:p w:rsidR="00E13EF6" w:rsidRDefault="00E13EF6" w:rsidP="00D34FE6">
      <w:pPr>
        <w:pStyle w:val="NoSpacing"/>
      </w:pP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main()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 in, * out;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c;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in =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fopen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"sursa.txt"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"r"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E13EF6" w:rsidRPr="00934207" w:rsidRDefault="00E13EF6" w:rsidP="0093420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out =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fopen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"destinatie.txt"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13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(!in || !out)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{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proofErr w:type="gram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 la 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deschiderea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fisierelor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!"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exit(0);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}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13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while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((c =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fgetc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(in))!=EOF)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fputc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(c, out);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13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if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((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fclose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(in)!=0) || (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fclose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(out)!=0))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{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</w:t>
      </w:r>
      <w:proofErr w:type="spellStart"/>
      <w:proofErr w:type="gram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 la 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inchiderea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fisierelor</w:t>
      </w:r>
      <w:proofErr w:type="spellEnd"/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!"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    exit(0);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}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E13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0;  </w:t>
      </w:r>
    </w:p>
    <w:p w:rsidR="00E13EF6" w:rsidRPr="00E13EF6" w:rsidRDefault="00E13EF6" w:rsidP="00F57CB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E13EF6" w:rsidRPr="00E13EF6" w:rsidRDefault="00E13EF6" w:rsidP="00F57CBF">
      <w:pPr>
        <w:pStyle w:val="NoSpacing"/>
        <w:numPr>
          <w:ilvl w:val="0"/>
          <w:numId w:val="31"/>
        </w:numPr>
        <w:rPr>
          <w:sz w:val="22"/>
        </w:rPr>
      </w:pPr>
      <w:r w:rsidRPr="00E13EF6">
        <w:rPr>
          <w:sz w:val="22"/>
        </w:rPr>
        <w:t xml:space="preserve">La </w:t>
      </w:r>
      <w:proofErr w:type="spellStart"/>
      <w:r w:rsidRPr="00E13EF6">
        <w:rPr>
          <w:sz w:val="22"/>
        </w:rPr>
        <w:t>nivel</w:t>
      </w:r>
      <w:proofErr w:type="spellEnd"/>
      <w:r w:rsidRPr="00E13EF6">
        <w:rPr>
          <w:sz w:val="22"/>
        </w:rPr>
        <w:t xml:space="preserve"> de </w:t>
      </w:r>
      <w:proofErr w:type="spellStart"/>
      <w:r w:rsidRPr="00E13EF6">
        <w:rPr>
          <w:sz w:val="22"/>
        </w:rPr>
        <w:t>linie</w:t>
      </w:r>
      <w:proofErr w:type="spellEnd"/>
    </w:p>
    <w:p w:rsidR="00E13EF6" w:rsidRDefault="00E13EF6" w:rsidP="00E13EF6">
      <w:pPr>
        <w:pStyle w:val="NoSpacing"/>
      </w:pPr>
    </w:p>
    <w:p w:rsidR="00E13EF6" w:rsidRDefault="00E13EF6" w:rsidP="00E13EF6">
      <w:pPr>
        <w:pStyle w:val="NoSpacing"/>
      </w:pPr>
      <w:r>
        <w:t>CITIRE:</w:t>
      </w:r>
    </w:p>
    <w:p w:rsidR="00E13EF6" w:rsidRDefault="00E13EF6" w:rsidP="00E13EF6">
      <w:pPr>
        <w:pStyle w:val="NoSpacing"/>
      </w:pPr>
    </w:p>
    <w:p w:rsidR="00E13EF6" w:rsidRPr="00E13EF6" w:rsidRDefault="00E13EF6" w:rsidP="00F57CB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fgets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linie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nr_max_char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  </w:t>
      </w:r>
    </w:p>
    <w:p w:rsidR="00E13EF6" w:rsidRPr="00E13EF6" w:rsidRDefault="00E13EF6" w:rsidP="00F57CB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returneaza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sirul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linie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13EF6" w:rsidRPr="00E13EF6" w:rsidRDefault="00E13EF6" w:rsidP="00F57CB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=&gt; NULL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E13EF6" w:rsidRPr="00E13EF6" w:rsidRDefault="00E13EF6" w:rsidP="00F57CB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linie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[100];  </w:t>
      </w:r>
    </w:p>
    <w:p w:rsidR="00E13EF6" w:rsidRPr="00E13EF6" w:rsidRDefault="00E13EF6" w:rsidP="00F57CB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fgets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linie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100, f) </w:t>
      </w: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linie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 "Ana are\n\0"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13EF6" w:rsidRPr="00E13EF6" w:rsidRDefault="00E13EF6" w:rsidP="00F57CB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gram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linie[</w:t>
      </w:r>
      <w:proofErr w:type="gram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strlen(linie)-1) = </w:t>
      </w:r>
      <w:r w:rsidRPr="00E13E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'\0'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</w:t>
      </w: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pentru ca citeste si caracterul \n !!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13EF6" w:rsidRDefault="00E13EF6" w:rsidP="00E13EF6">
      <w:pPr>
        <w:pStyle w:val="NoSpacing"/>
      </w:pPr>
    </w:p>
    <w:p w:rsidR="00E13EF6" w:rsidRDefault="00E13EF6" w:rsidP="00E13EF6">
      <w:pPr>
        <w:pStyle w:val="NoSpacing"/>
      </w:pPr>
    </w:p>
    <w:p w:rsidR="00E13EF6" w:rsidRDefault="00E13EF6" w:rsidP="00E13EF6">
      <w:pPr>
        <w:pStyle w:val="NoSpacing"/>
      </w:pPr>
      <w:r w:rsidRPr="00E13EF6">
        <w:t>SCRIER</w:t>
      </w:r>
      <w:r>
        <w:t>E:</w:t>
      </w:r>
    </w:p>
    <w:p w:rsidR="00E13EF6" w:rsidRDefault="00E13EF6" w:rsidP="00E13EF6">
      <w:pPr>
        <w:pStyle w:val="NoSpacing"/>
      </w:pPr>
    </w:p>
    <w:p w:rsidR="00E13EF6" w:rsidRPr="00E13EF6" w:rsidRDefault="00E13EF6" w:rsidP="00F57CB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proofErr w:type="spellStart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fputs</w:t>
      </w:r>
      <w:proofErr w:type="spellEnd"/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*sir, </w:t>
      </w:r>
      <w:r w:rsidRPr="00E13EF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  </w:t>
      </w:r>
    </w:p>
    <w:p w:rsidR="00E13EF6" w:rsidRPr="00E13EF6" w:rsidRDefault="00E13EF6" w:rsidP="00F57CB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returneaza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&gt; 0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E13EF6" w:rsidRPr="00E13EF6" w:rsidRDefault="00E13EF6" w:rsidP="00F57CB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E13E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=&gt; EOF</w:t>
      </w:r>
      <w:r w:rsidRPr="00E13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E13EF6" w:rsidRPr="007F59AF" w:rsidTr="00E13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E13EF6" w:rsidRDefault="00E13EF6" w:rsidP="00E13EF6">
            <w:pPr>
              <w:pStyle w:val="Icon"/>
            </w:pPr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1E2A04A7" wp14:editId="4D01302B">
                      <wp:extent cx="228600" cy="228600"/>
                      <wp:effectExtent l="0" t="0" r="0" b="0"/>
                      <wp:docPr id="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" name="Oval 1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63F27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GBgXoIMFAADvEQAADgAAAAAAAAAAAAAAAAAuAgAAZHJzL2Uyb0Rv&#10;Yy54bWxQSwECLQAUAAYACAAAACEA+AwpmdgAAAADAQAADwAAAAAAAAAAAAAAAADdBwAAZHJzL2Rv&#10;d25yZXYueG1sUEsFBgAAAAAEAAQA8wAAAOIIAAAAAA==&#10;">
                      <v:oval id="Oval 1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4Y8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hV5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eGP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1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6RsIA&#10;AADbAAAADwAAAGRycy9kb3ducmV2LnhtbERP32vCMBB+H+x/CCfsbaZOka0zyhgIfRJmN3y9Ndem&#10;2FxKEmvnX78Igm/38f281Wa0nRjIh9axgtk0A0FcOd1yo+C73D6/gggRWWPnmBT8UYDN+vFhhbl2&#10;Z/6iYR8bkUI45KjAxNjnUobKkMUwdT1x4mrnLcYEfSO1x3MKt518ybKltNhyajDY06eh6rg/WQWH&#10;y085nHxpdrUvisXb72Hp67lST5Px4x1EpDHexTd3odP8G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jpG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E13EF6" w:rsidRPr="007F59AF" w:rsidRDefault="00E13EF6" w:rsidP="00E13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rewind(in) //adduce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pointerul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la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inceputul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lang w:eastAsia="en-US"/>
              </w:rPr>
              <w:t>fisierului</w:t>
            </w:r>
            <w:proofErr w:type="spellEnd"/>
          </w:p>
        </w:tc>
      </w:tr>
    </w:tbl>
    <w:p w:rsidR="00E13EF6" w:rsidRDefault="00E13EF6" w:rsidP="00E13EF6">
      <w:pPr>
        <w:pStyle w:val="NoSpacing"/>
      </w:pPr>
    </w:p>
    <w:p w:rsidR="00D34FE6" w:rsidRPr="00D34FE6" w:rsidRDefault="00CA79F1" w:rsidP="00D34FE6">
      <w:pPr>
        <w:rPr>
          <w:sz w:val="22"/>
        </w:rPr>
      </w:pPr>
      <w:proofErr w:type="spellStart"/>
      <w:r>
        <w:rPr>
          <w:sz w:val="22"/>
        </w:rPr>
        <w:t>Exemplu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Vezi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cursul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pe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de</w:t>
      </w:r>
      <w:proofErr w:type="spellEnd"/>
      <w:r>
        <w:rPr>
          <w:sz w:val="22"/>
        </w:rPr>
        <w:t xml:space="preserve"> 18.11.2015, </w:t>
      </w:r>
      <w:proofErr w:type="spellStart"/>
      <w:r>
        <w:rPr>
          <w:sz w:val="22"/>
        </w:rPr>
        <w:t>pagina</w:t>
      </w:r>
      <w:proofErr w:type="spellEnd"/>
      <w:r>
        <w:rPr>
          <w:sz w:val="22"/>
        </w:rPr>
        <w:t xml:space="preserve"> 6.</w:t>
      </w:r>
    </w:p>
    <w:p w:rsidR="004F1ADC" w:rsidRDefault="00CA79F1" w:rsidP="00F57CBF">
      <w:pPr>
        <w:pStyle w:val="NoSpacing"/>
        <w:numPr>
          <w:ilvl w:val="0"/>
          <w:numId w:val="35"/>
        </w:numPr>
      </w:pPr>
      <w:r>
        <w:t>Cu format</w:t>
      </w:r>
    </w:p>
    <w:p w:rsidR="00CA79F1" w:rsidRDefault="00CA79F1" w:rsidP="00CA79F1">
      <w:pPr>
        <w:pStyle w:val="NoSpacing"/>
      </w:pPr>
    </w:p>
    <w:p w:rsidR="00CA79F1" w:rsidRDefault="00CA79F1" w:rsidP="00CA79F1">
      <w:pPr>
        <w:pStyle w:val="NoSpacing"/>
      </w:pPr>
      <w:r>
        <w:t xml:space="preserve">CITIRE: </w:t>
      </w:r>
      <w:proofErr w:type="spellStart"/>
      <w:r w:rsidRPr="00CA79F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fscanf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A79F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*f, </w:t>
      </w:r>
      <w:r w:rsidRPr="00CA79F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"%.."</w:t>
      </w:r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variabile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A79F1" w:rsidRDefault="00CA79F1" w:rsidP="00CA79F1">
      <w:pPr>
        <w:pStyle w:val="NoSpacing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>SCRIERE:</w:t>
      </w:r>
      <w:r w:rsidRPr="00CA79F1">
        <w:rPr>
          <w:rFonts w:ascii="Consolas" w:hAnsi="Consolas"/>
          <w:sz w:val="18"/>
          <w:szCs w:val="18"/>
        </w:rPr>
        <w:t xml:space="preserve"> </w:t>
      </w:r>
      <w:proofErr w:type="spellStart"/>
      <w:r w:rsidRPr="00CA79F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A79F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*f, </w:t>
      </w:r>
      <w:r w:rsidRPr="00CA79F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"%.."</w:t>
      </w:r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variabile</w:t>
      </w:r>
      <w:proofErr w:type="spellEnd"/>
      <w:r w:rsidRPr="00CA79F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 </w:t>
      </w:r>
    </w:p>
    <w:p w:rsidR="00CA79F1" w:rsidRDefault="00CA79F1" w:rsidP="00CA79F1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9F1" w:rsidRPr="00CA79F1" w:rsidRDefault="00CA79F1" w:rsidP="00CA79F1">
                            <w:pPr>
                              <w:pStyle w:val="NoSpacing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A79F1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27\n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DHAp0qJQIAAE0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A79F1" w:rsidRPr="00CA79F1" w:rsidRDefault="00CA79F1" w:rsidP="00CA79F1">
                      <w:pPr>
                        <w:pStyle w:val="NoSpacing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A79F1"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27\n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1ADC" w:rsidRDefault="004F1ADC" w:rsidP="00BA36DA">
      <w:pPr>
        <w:pStyle w:val="NoSpacing"/>
      </w:pPr>
    </w:p>
    <w:p w:rsidR="00125BAB" w:rsidRDefault="00125BAB" w:rsidP="00BA36DA">
      <w:pPr>
        <w:pStyle w:val="NoSpacing"/>
      </w:pPr>
    </w:p>
    <w:p w:rsidR="00125BAB" w:rsidRDefault="00125BAB" w:rsidP="00BA36DA">
      <w:pPr>
        <w:pStyle w:val="NoSpacing"/>
      </w:pPr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125B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v;  </w:t>
      </w:r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125B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s[100];  </w:t>
      </w:r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125BA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 = </w:t>
      </w:r>
      <w:proofErr w:type="spellStart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fopen</w:t>
      </w:r>
      <w:proofErr w:type="spellEnd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125B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"sursa.txt"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125B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"r"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 </w:t>
      </w:r>
      <w:bookmarkStart w:id="12" w:name="_GoBack"/>
      <w:bookmarkEnd w:id="12"/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fscanf</w:t>
      </w:r>
      <w:proofErr w:type="spellEnd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(f, </w:t>
      </w:r>
      <w:r w:rsidRPr="00125B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"%d"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&amp;v);  </w:t>
      </w:r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fgetc</w:t>
      </w:r>
      <w:proofErr w:type="spellEnd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(f); </w:t>
      </w:r>
      <w:r w:rsidRPr="00125B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</w:t>
      </w:r>
      <w:proofErr w:type="spellStart"/>
      <w:r w:rsidRPr="00125B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citeste</w:t>
      </w:r>
      <w:proofErr w:type="spellEnd"/>
      <w:r w:rsidRPr="00125B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in </w:t>
      </w:r>
      <w:proofErr w:type="spellStart"/>
      <w:r w:rsidRPr="00125B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gol</w:t>
      </w:r>
      <w:proofErr w:type="spellEnd"/>
      <w:r w:rsidRPr="00125B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'/n'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125BAB" w:rsidRPr="00125BAB" w:rsidRDefault="00125BAB" w:rsidP="00F57CB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"%d</w:t>
      </w:r>
      <w:r w:rsidRPr="00125B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</w:t>
      </w:r>
      <w:r w:rsidRPr="00125B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v);  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125BAB" w:rsidRPr="007F59AF" w:rsidTr="009E4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125BAB" w:rsidRDefault="00125BAB" w:rsidP="009E482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B8F94C0" wp14:editId="2E4A617E">
                      <wp:extent cx="228600" cy="228600"/>
                      <wp:effectExtent l="0" t="0" r="0" b="0"/>
                      <wp:docPr id="1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3" name="Oval 2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AF52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NwQvD+BBQAA8BEAAA4AAAAAAAAAAAAAAAAALgIAAGRycy9lMm9Eb2Mu&#10;eG1sUEsBAi0AFAAGAAgAAAAhAPgMKZnYAAAAAwEAAA8AAAAAAAAAAAAAAAAA2wcAAGRycy9kb3du&#10;cmV2LnhtbFBLBQYAAAAABAAEAPMAAADgCAAAAAA=&#10;">
                      <v:oval id="Oval 2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sqcIA&#10;AADbAAAADwAAAGRycy9kb3ducmV2LnhtbESP3WoCMRCF7wXfIYzQO81qQexqFLG09MZKt32AYTNu&#10;tt1MQpKu69s3QsHLw/n5OJvdYDvRU4itYwXzWQGCuHa65UbB1+fLdAUiJmSNnWNScKUIu+14tMFS&#10;uwt/UF+lRuQRjiUqMCn5UspYG7IYZ84TZ+/sgsWUZWikDnjJ47aTi6JYSostZ4JBTwdD9U/1azPE&#10;+P7ZH17bp5Wl5vt0XYb3Iyr1MBn2axCJhnQP/7fftILFI9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Cyp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2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TY8QA&#10;AADbAAAADwAAAGRycy9kb3ducmV2LnhtbESPQWvCQBSE70L/w/IKvemmVqRNXaUIQk6CxuL1NfuS&#10;Dc2+DbtrjP31XaHQ4zAz3zCrzWg7MZAPrWMFz7MMBHHldMuNglO5m76CCBFZY+eYFNwowGb9MFlh&#10;rt2VDzQcYyMShEOOCkyMfS5lqAxZDDPXEyevdt5iTNI3Unu8Jrjt5DzLltJiy2nBYE9bQ9X38WIV&#10;nH8+y+HiS7OvfVEs3r7OS1+/KPX0OH68g4g0xv/wX7vQCuY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U2P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125BAB" w:rsidRDefault="00125BAB" w:rsidP="009E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125BAB">
              <w:rPr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while</w:t>
            </w:r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 (fscanf(f, </w:t>
            </w:r>
            <w:r w:rsidRPr="00125BAB">
              <w:rPr>
                <w:rFonts w:ascii="Consolas" w:hAnsi="Consolas"/>
                <w:color w:val="0000FF"/>
                <w:bdr w:val="none" w:sz="0" w:space="0" w:color="auto" w:frame="1"/>
              </w:rPr>
              <w:t>"%d %d"</w:t>
            </w:r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, &amp;x, &amp;y) == 2) </w:t>
            </w:r>
            <w:r w:rsidRPr="00125BAB">
              <w:rPr>
                <w:rFonts w:ascii="Consolas" w:hAnsi="Consolas"/>
                <w:color w:val="008200"/>
                <w:bdr w:val="none" w:sz="0" w:space="0" w:color="auto" w:frame="1"/>
              </w:rPr>
              <w:t>//cat timp se citesc doua numere pe o linie</w:t>
            </w:r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  </w:t>
            </w:r>
          </w:p>
          <w:p w:rsidR="00125BAB" w:rsidRPr="007F59AF" w:rsidRDefault="00125BAB" w:rsidP="0012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125BAB">
              <w:rPr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while</w:t>
            </w:r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 (</w:t>
            </w:r>
            <w:proofErr w:type="spellStart"/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fscanf</w:t>
            </w:r>
            <w:proofErr w:type="spellEnd"/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>(f, </w:t>
            </w:r>
            <w:r w:rsidRPr="00125BAB">
              <w:rPr>
                <w:rFonts w:ascii="Consolas" w:hAnsi="Consolas"/>
                <w:color w:val="0000FF"/>
                <w:bdr w:val="none" w:sz="0" w:space="0" w:color="auto" w:frame="1"/>
              </w:rPr>
              <w:t>"%d %d"</w:t>
            </w:r>
            <w:r>
              <w:rPr>
                <w:rFonts w:ascii="Consolas" w:hAnsi="Consolas"/>
                <w:color w:val="000000"/>
                <w:bdr w:val="none" w:sz="0" w:space="0" w:color="auto" w:frame="1"/>
              </w:rPr>
              <w:t>, &amp;x, &amp;y) != EOF)</w:t>
            </w:r>
            <w:r w:rsidRPr="00125BAB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 </w:t>
            </w:r>
            <w:r w:rsidRPr="00125BAB">
              <w:rPr>
                <w:rFonts w:ascii="Consolas" w:hAnsi="Consolas"/>
                <w:color w:val="008200"/>
                <w:bdr w:val="none" w:sz="0" w:space="0" w:color="auto" w:frame="1"/>
              </w:rPr>
              <w:t>//</w:t>
            </w:r>
            <w:proofErr w:type="spellStart"/>
            <w:r>
              <w:rPr>
                <w:rFonts w:ascii="Consolas" w:hAnsi="Consolas"/>
                <w:color w:val="008200"/>
                <w:bdr w:val="none" w:sz="0" w:space="0" w:color="auto" w:frame="1"/>
              </w:rPr>
              <w:t>sunt</w:t>
            </w:r>
            <w:proofErr w:type="spellEnd"/>
            <w:r>
              <w:rPr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200"/>
                <w:bdr w:val="none" w:sz="0" w:space="0" w:color="auto" w:frame="1"/>
              </w:rPr>
              <w:t>echivalente</w:t>
            </w:r>
            <w:proofErr w:type="spellEnd"/>
            <w:r w:rsidRPr="00125BAB">
              <w:rPr>
                <w:rFonts w:ascii="Consolas" w:hAnsi="Consolas"/>
                <w:color w:val="008200"/>
                <w:bdr w:val="none" w:sz="0" w:space="0" w:color="auto" w:frame="1"/>
              </w:rPr>
              <w:t> </w:t>
            </w:r>
          </w:p>
        </w:tc>
      </w:tr>
    </w:tbl>
    <w:p w:rsidR="00125BAB" w:rsidRDefault="00125BAB" w:rsidP="00BA36DA">
      <w:pPr>
        <w:pStyle w:val="NoSpacing"/>
      </w:pPr>
    </w:p>
    <w:p w:rsidR="007558EE" w:rsidRDefault="007558EE" w:rsidP="00BA36DA">
      <w:pPr>
        <w:pStyle w:val="NoSpacing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359F3D0" wp14:editId="3CEB534C">
                <wp:extent cx="228600" cy="228600"/>
                <wp:effectExtent l="0" t="0" r="0" b="0"/>
                <wp:docPr id="28" name="Group 28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9" name="Oval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7F30B" id="Group 28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r2BG4MFAADwEQAADgAAAAAAAAAAAAAAAAAuAgAAZHJzL2Uyb0Rv&#10;Yy54bWxQSwECLQAUAAYACAAAACEA+AwpmdgAAAADAQAADwAAAAAAAAAAAAAAAADdBwAAZHJzL2Rv&#10;d25yZXYueG1sUEsFBgAAAAAEAAQA8wAAAOIIAAAAAA==&#10;">
                <v:oval id="Oval 2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bQ8EA&#10;AADbAAAADwAAAGRycy9kb3ducmV2LnhtbESPzWoCMRSF9wXfIVzBXc3oQnQ0iigWN7bU9gEuk+tk&#10;dHITknQc394UCl0ezs/HWW1624qOQmwcK5iMCxDEldMN1wq+vw6vcxAxIWtsHZOCB0XYrAcvKyy1&#10;u/MndedUizzCsUQFJiVfShkrQxbj2Hni7F1csJiyDLXUAe953LZyWhQzabHhTDDoaWeoup1/bIYY&#10;3+397q1ZzC3V14/HLLyfUKnRsN8uQSTq03/4r33UCqYL+P2Sf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G0PBAAAA2wAAAA8AAAAAAAAAAAAAAAAAmAIAAGRycy9kb3du&#10;cmV2LnhtbFBLBQYAAAAABAAEAPUAAACGAwAAAAA=&#10;" fillcolor="#f24f4f [3204]" stroked="f" strokeweight="0">
                  <v:stroke joinstyle="miter"/>
                  <o:lock v:ext="edit" aspectratio="t"/>
                </v:oval>
                <v:shape id="Freeform 3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DvcEA&#10;AADbAAAADwAAAGRycy9kb3ducmV2LnhtbERPz2vCMBS+D/Y/hCfsNlOnyKxGGYNBTwOtw+uzeW2K&#10;zUtJYu321y8HwePH93uzG20nBvKhdaxgNs1AEFdOt9woOJZfr+8gQkTW2DkmBb8UYLd9ftpgrt2N&#10;9zQcYiNSCIccFZgY+1zKUBmyGKauJ05c7bzFmKBvpPZ4S+G2k29ZtpQWW04NBnv6NFRdDler4PT3&#10;Uw5XX5rv2hfFYnU+LX09V+plMn6sQUQa40N8dxdawTytT1/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3w73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</w:p>
    <w:p w:rsidR="007558EE" w:rsidRPr="007558EE" w:rsidRDefault="007558EE" w:rsidP="00F57CB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freopen</w:t>
      </w:r>
      <w:proofErr w:type="spellEnd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755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"exemplu.txt"</w:t>
      </w:r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755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"w"</w:t>
      </w:r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stdout</w:t>
      </w:r>
      <w:proofErr w:type="spellEnd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</w:t>
      </w:r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stdin</w:t>
      </w:r>
      <w:proofErr w:type="spellEnd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pentru</w:t>
      </w:r>
      <w:proofErr w:type="spellEnd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citire</w:t>
      </w:r>
      <w:proofErr w:type="spellEnd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7558EE" w:rsidRPr="007558EE" w:rsidRDefault="007558EE" w:rsidP="00F57CB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printf</w:t>
      </w:r>
      <w:proofErr w:type="spellEnd"/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r w:rsidRPr="00755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US"/>
        </w:rPr>
        <w:t>"Text"</w:t>
      </w:r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); </w:t>
      </w:r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</w:t>
      </w:r>
      <w:proofErr w:type="spellStart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afiseaza</w:t>
      </w:r>
      <w:proofErr w:type="spellEnd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"Text" in </w:t>
      </w:r>
      <w:proofErr w:type="spellStart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fisierul</w:t>
      </w:r>
      <w:proofErr w:type="spellEnd"/>
      <w:r w:rsidRPr="00755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exemplu.txt</w:t>
      </w:r>
      <w:r w:rsidRPr="00755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7558EE" w:rsidRDefault="0052213C" w:rsidP="0052213C">
      <w:pPr>
        <w:pStyle w:val="Heading1"/>
      </w:pPr>
      <w:proofErr w:type="spellStart"/>
      <w:r>
        <w:t>Fisiere</w:t>
      </w:r>
      <w:proofErr w:type="spellEnd"/>
      <w:r>
        <w:t xml:space="preserve"> </w:t>
      </w:r>
      <w:proofErr w:type="spellStart"/>
      <w:r>
        <w:t>binare</w:t>
      </w:r>
      <w:proofErr w:type="spellEnd"/>
    </w:p>
    <w:p w:rsidR="0052213C" w:rsidRPr="0052213C" w:rsidRDefault="0052213C" w:rsidP="00F57CB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fwrite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void</w:t>
      </w:r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adresa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dim_elem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nr_elem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*f);  </w:t>
      </w:r>
    </w:p>
    <w:p w:rsidR="0052213C" w:rsidRPr="0052213C" w:rsidRDefault="0052213C" w:rsidP="00F57CB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proofErr w:type="gram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proofErr w:type="gram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fread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(..);  </w:t>
      </w:r>
    </w:p>
    <w:p w:rsidR="0052213C" w:rsidRPr="0052213C" w:rsidRDefault="0052213C" w:rsidP="0052213C">
      <w:pPr>
        <w:pStyle w:val="NoSpacing"/>
      </w:pP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urmatoarele</w:t>
      </w:r>
      <w:proofErr w:type="spellEnd"/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sunt</w:t>
      </w:r>
      <w:proofErr w:type="spellEnd"/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5221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echivalente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for</w:t>
      </w:r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=0;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&lt;n;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i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++)  </w:t>
      </w: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fwrite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v+i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), 1, f);  </w:t>
      </w: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fwrite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(v, 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), n, f);  </w:t>
      </w: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fwrite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(v, n*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), 1, f);  </w:t>
      </w:r>
    </w:p>
    <w:p w:rsidR="0052213C" w:rsidRPr="0052213C" w:rsidRDefault="0052213C" w:rsidP="00F57CB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fwrite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(v, 100*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sizeof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5221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5221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), 1, f);  </w:t>
      </w:r>
    </w:p>
    <w:p w:rsidR="0052213C" w:rsidRDefault="0052213C" w:rsidP="00BA36DA">
      <w:pPr>
        <w:pStyle w:val="NoSpacing"/>
      </w:pPr>
    </w:p>
    <w:p w:rsidR="0052213C" w:rsidRDefault="00D4390D" w:rsidP="00D4390D">
      <w:pPr>
        <w:pStyle w:val="Heading1"/>
      </w:pP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binare</w:t>
      </w:r>
      <w:proofErr w:type="spellEnd"/>
    </w:p>
    <w:p w:rsidR="0052213C" w:rsidRPr="00D4390D" w:rsidRDefault="00D4390D" w:rsidP="00F57CBF">
      <w:pPr>
        <w:pStyle w:val="NoSpacing"/>
        <w:numPr>
          <w:ilvl w:val="0"/>
          <w:numId w:val="40"/>
        </w:numPr>
        <w:rPr>
          <w:sz w:val="22"/>
        </w:rPr>
      </w:pPr>
      <w:proofErr w:type="spellStart"/>
      <w:r w:rsidRPr="00D4390D">
        <w:rPr>
          <w:sz w:val="22"/>
        </w:rPr>
        <w:t>fseek</w:t>
      </w:r>
      <w:proofErr w:type="spellEnd"/>
    </w:p>
    <w:p w:rsidR="00D4390D" w:rsidRDefault="00D4390D" w:rsidP="00D4390D">
      <w:pPr>
        <w:pStyle w:val="NoSpacing"/>
      </w:pP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fseek (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*f, 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nr_octeti, 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origine) </w:t>
      </w: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 0 = succes, !=0 = eroare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/*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origine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SEEK_SET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inceputul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fisierului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SEEK_END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sfarsitul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fisierului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SEEK_CUR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octetul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curent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</w:p>
    <w:p w:rsidR="00D4390D" w:rsidRPr="00D4390D" w:rsidRDefault="00D4390D" w:rsidP="00F57CB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270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*/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Default="00D4390D" w:rsidP="00F57CBF">
      <w:pPr>
        <w:pStyle w:val="NoSpacing"/>
        <w:numPr>
          <w:ilvl w:val="0"/>
          <w:numId w:val="41"/>
        </w:numPr>
      </w:pPr>
      <w:proofErr w:type="spellStart"/>
      <w:r>
        <w:t>ftell</w:t>
      </w:r>
      <w:proofErr w:type="spellEnd"/>
    </w:p>
    <w:p w:rsidR="00D4390D" w:rsidRDefault="00D4390D" w:rsidP="00D4390D">
      <w:pPr>
        <w:pStyle w:val="NoSpacing"/>
      </w:pPr>
    </w:p>
    <w:p w:rsidR="00D4390D" w:rsidRPr="00D4390D" w:rsidRDefault="00D4390D" w:rsidP="00F57CB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ftell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(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FILE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*f)  </w:t>
      </w:r>
    </w:p>
    <w:p w:rsidR="00D4390D" w:rsidRPr="00D4390D" w:rsidRDefault="00D4390D" w:rsidP="00F57CB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returneaza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numarul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de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ordine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al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octetului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curent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Pr="00D4390D" w:rsidRDefault="00D4390D" w:rsidP="00F57CB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altfel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 -1 (EOF)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Default="00D4390D" w:rsidP="00F57CBF">
      <w:pPr>
        <w:pStyle w:val="NoSpacing"/>
        <w:numPr>
          <w:ilvl w:val="0"/>
          <w:numId w:val="44"/>
        </w:numPr>
      </w:pPr>
      <w:r>
        <w:t>remove</w:t>
      </w:r>
    </w:p>
    <w:p w:rsidR="00D4390D" w:rsidRDefault="00D4390D" w:rsidP="00D4390D">
      <w:pPr>
        <w:pStyle w:val="NoSpacing"/>
      </w:pPr>
    </w:p>
    <w:p w:rsidR="00D4390D" w:rsidRPr="00D4390D" w:rsidRDefault="00D4390D" w:rsidP="00F57CB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remove (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*cale_fisier) </w:t>
      </w: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//sterge fisierul de pe hard disk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Pr="00D4390D" w:rsidRDefault="00D4390D" w:rsidP="00F57CB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//0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succes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, !=0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</w:p>
    <w:p w:rsidR="00D4390D" w:rsidRDefault="00D4390D" w:rsidP="00F57CBF">
      <w:pPr>
        <w:pStyle w:val="NoSpacing"/>
        <w:numPr>
          <w:ilvl w:val="0"/>
          <w:numId w:val="44"/>
        </w:numPr>
      </w:pPr>
      <w:r>
        <w:t>rename</w:t>
      </w:r>
    </w:p>
    <w:p w:rsidR="00D4390D" w:rsidRDefault="00D4390D" w:rsidP="00D4390D">
      <w:pPr>
        <w:pStyle w:val="NoSpacing"/>
      </w:pPr>
    </w:p>
    <w:p w:rsidR="00D4390D" w:rsidRPr="00D4390D" w:rsidRDefault="00D4390D" w:rsidP="00F57CB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rename (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*nume_vechi, </w:t>
      </w:r>
      <w:r w:rsidRPr="00D4390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*nume_nou) </w:t>
      </w: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//redenumeste fisierul</w:t>
      </w:r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Pr="004F3CC2" w:rsidRDefault="00D4390D" w:rsidP="00F57CB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//0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succes</w:t>
      </w:r>
      <w:proofErr w:type="spellEnd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, !=0 = </w:t>
      </w:r>
      <w:proofErr w:type="spellStart"/>
      <w:r w:rsidRPr="00D439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eroare</w:t>
      </w:r>
      <w:proofErr w:type="spellEnd"/>
      <w:r w:rsidRPr="00D439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D4390D" w:rsidRDefault="004F3CC2" w:rsidP="00F57CBF">
      <w:pPr>
        <w:pStyle w:val="NoSpacing"/>
        <w:numPr>
          <w:ilvl w:val="0"/>
          <w:numId w:val="44"/>
        </w:numPr>
      </w:pPr>
      <w:proofErr w:type="spellStart"/>
      <w:r>
        <w:t>tmpfile</w:t>
      </w:r>
      <w:proofErr w:type="spellEnd"/>
    </w:p>
    <w:p w:rsidR="00D4390D" w:rsidRDefault="00D4390D" w:rsidP="00D4390D">
      <w:pPr>
        <w:pStyle w:val="NoSpacing"/>
      </w:pPr>
    </w:p>
    <w:p w:rsidR="00D4390D" w:rsidRDefault="004F3CC2" w:rsidP="00D4390D">
      <w:pPr>
        <w:pStyle w:val="NoSpacing"/>
      </w:pPr>
      <w:r w:rsidRPr="004F3CC2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4F3CC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*tmpfile ()</w:t>
      </w:r>
      <w:r w:rsidRPr="004F3CC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//creeaza </w:t>
      </w:r>
      <w:proofErr w:type="gramStart"/>
      <w:r w:rsidRPr="004F3CC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un</w:t>
      </w:r>
      <w:proofErr w:type="gramEnd"/>
      <w:r w:rsidRPr="004F3CC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fisier temporar cu nume unic si il deschide cu wb+</w:t>
      </w:r>
      <w:r w:rsidRPr="004F3CC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F3CC2" w:rsidRDefault="004F3CC2" w:rsidP="00D4390D">
      <w:pPr>
        <w:pStyle w:val="NoSpacing"/>
      </w:pPr>
    </w:p>
    <w:p w:rsidR="004F3CC2" w:rsidRDefault="004F3CC2" w:rsidP="00F57CBF">
      <w:pPr>
        <w:pStyle w:val="NoSpacing"/>
        <w:numPr>
          <w:ilvl w:val="0"/>
          <w:numId w:val="44"/>
        </w:numPr>
      </w:pPr>
      <w:proofErr w:type="spellStart"/>
      <w:r>
        <w:t>tmpnam</w:t>
      </w:r>
      <w:proofErr w:type="spellEnd"/>
    </w:p>
    <w:p w:rsidR="004F3CC2" w:rsidRDefault="004F3CC2" w:rsidP="00D4390D">
      <w:pPr>
        <w:pStyle w:val="NoSpacing"/>
      </w:pPr>
    </w:p>
    <w:p w:rsidR="004F3CC2" w:rsidRPr="004F3CC2" w:rsidRDefault="004F3CC2" w:rsidP="00F57CB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*tmpnam(</w:t>
      </w:r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*nf) </w:t>
      </w:r>
      <w:r w:rsidRPr="004F3CC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//creeaza un nume de fisier temporar unic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4F3CC2" w:rsidRPr="004F3CC2" w:rsidRDefault="004F3CC2" w:rsidP="00F57CB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//</w:t>
      </w:r>
      <w:proofErr w:type="spellStart"/>
      <w:r w:rsidRPr="004F3CC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Exemplu</w:t>
      </w:r>
      <w:proofErr w:type="spellEnd"/>
      <w:r w:rsidRPr="004F3CC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US"/>
        </w:rPr>
        <w:t>: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4F3CC2" w:rsidRPr="004F3CC2" w:rsidRDefault="004F3CC2" w:rsidP="00F57CB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char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*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nf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= 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tmpnam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(NULL);  </w:t>
      </w:r>
    </w:p>
    <w:p w:rsidR="004F3CC2" w:rsidRDefault="004F3CC2" w:rsidP="004F3CC2">
      <w:pPr>
        <w:pStyle w:val="Heading1"/>
      </w:pPr>
      <w:proofErr w:type="spellStart"/>
      <w:r>
        <w:t>Functii</w:t>
      </w:r>
      <w:proofErr w:type="spellEnd"/>
    </w:p>
    <w:p w:rsidR="004F3CC2" w:rsidRDefault="004F3CC2" w:rsidP="00D4390D">
      <w:pPr>
        <w:pStyle w:val="NoSpacing"/>
      </w:pPr>
    </w:p>
    <w:p w:rsidR="004F3CC2" w:rsidRDefault="004F3CC2" w:rsidP="00D4390D">
      <w:pPr>
        <w:pStyle w:val="NoSpacing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6C49A88" wp14:editId="4F6941ED">
                <wp:extent cx="228600" cy="228600"/>
                <wp:effectExtent l="0" t="0" r="0" b="0"/>
                <wp:docPr id="31" name="Group 31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2" name="Oval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19801" id="Group 3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EWA20KBBQAA8BEAAA4AAAAAAAAAAAAAAAAALgIAAGRycy9lMm9Eb2Mu&#10;eG1sUEsBAi0AFAAGAAgAAAAhAPgMKZnYAAAAAwEAAA8AAAAAAAAAAAAAAAAA2wcAAGRycy9kb3du&#10;cmV2LnhtbFBLBQYAAAAABAAEAPMAAADgCAAAAAA=&#10;">
                <v:oval id="Oval 3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f78IA&#10;AADbAAAADwAAAGRycy9kb3ducmV2LnhtbESP3WoCMRCF7wXfIYzQO81qQexqFLG09MZKt32AYTNu&#10;tt1MQpKu69s3QsHLw/n5OJvdYDvRU4itYwXzWQGCuHa65UbB1+fLdAUiJmSNnWNScKUIu+14tMFS&#10;uwt/UF+lRuQRjiUqMCn5UspYG7IYZ84TZ+/sgsWUZWikDnjJ47aTi6JYSostZ4JBTwdD9U/1azPE&#10;+P7ZH17bp5Wl5vt0XYb3Iyr1MBn2axCJhnQP/7fftILHBd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/vwgAAANsAAAAPAAAAAAAAAAAAAAAAAJgCAABkcnMvZG93&#10;bnJldi54bWxQSwUGAAAAAAQABAD1AAAAhwMAAAAA&#10;" fillcolor="#f24f4f [3204]" stroked="f" strokeweight="0">
                  <v:stroke joinstyle="miter"/>
                  <o:lock v:ext="edit" aspectratio="t"/>
                </v:oval>
                <v:shape id="Freeform 3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dysQA&#10;AADbAAAADwAAAGRycy9kb3ducmV2LnhtbESPwWrDMBBE74X+g9hCb42cOoTWiRJKoeBToXFLrhtr&#10;bZlYKyMpjtuvrwKBHIeZecOst5PtxUg+dI4VzGcZCOLa6Y5bBd/Vx9MLiBCRNfaOScEvBdhu7u/W&#10;WGh35i8ad7EVCcKhQAUmxqGQMtSGLIaZG4iT1zhvMSbpW6k9nhPc9vI5y5bSYsdpweBA74bq4+5k&#10;Fez/fqrx5Cvz2fiyXLwe9kvf5Eo9PkxvKxCRpngLX9ulVpDncPmSf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Xcr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</w:p>
    <w:p w:rsidR="004F3CC2" w:rsidRDefault="004F3CC2" w:rsidP="00D4390D">
      <w:pPr>
        <w:pStyle w:val="NoSpacing"/>
      </w:pP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suma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, </w:t>
      </w: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)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main()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...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suma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(a, b);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...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suma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x, </w:t>
      </w:r>
      <w:proofErr w:type="spellStart"/>
      <w:r w:rsidRPr="004F3CC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US"/>
        </w:rPr>
        <w:t>int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y)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{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   </w:t>
      </w:r>
      <w:r w:rsidRPr="004F3C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US"/>
        </w:rPr>
        <w:t>return</w:t>
      </w: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 </w:t>
      </w:r>
      <w:proofErr w:type="spellStart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x+y</w:t>
      </w:r>
      <w:proofErr w:type="spellEnd"/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;  </w:t>
      </w:r>
    </w:p>
    <w:p w:rsidR="004F3CC2" w:rsidRPr="004F3CC2" w:rsidRDefault="004F3CC2" w:rsidP="00F57CBF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27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US"/>
        </w:rPr>
      </w:pPr>
      <w:r w:rsidRPr="004F3C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US"/>
        </w:rPr>
        <w:t>}  </w:t>
      </w:r>
    </w:p>
    <w:p w:rsidR="004F3CC2" w:rsidRDefault="004F3CC2" w:rsidP="00D4390D">
      <w:pPr>
        <w:pStyle w:val="NoSpacing"/>
      </w:pPr>
    </w:p>
    <w:p w:rsidR="004F3CC2" w:rsidRDefault="004F3CC2" w:rsidP="00D4390D">
      <w:pPr>
        <w:pStyle w:val="NoSpacing"/>
      </w:pPr>
    </w:p>
    <w:p w:rsidR="004F3CC2" w:rsidRDefault="004F3CC2" w:rsidP="00D4390D">
      <w:pPr>
        <w:pStyle w:val="NoSpacing"/>
      </w:pPr>
    </w:p>
    <w:p w:rsidR="007558EE" w:rsidRDefault="007558EE" w:rsidP="00BA36DA">
      <w:pPr>
        <w:pStyle w:val="NoSpacing"/>
      </w:pPr>
    </w:p>
    <w:p w:rsidR="007558EE" w:rsidRDefault="007558EE" w:rsidP="00BA36DA">
      <w:pPr>
        <w:pStyle w:val="NoSpacing"/>
      </w:pPr>
      <w:proofErr w:type="spellStart"/>
      <w:r>
        <w:t>Nota</w:t>
      </w:r>
      <w:proofErr w:type="spellEnd"/>
      <w:r>
        <w:t xml:space="preserve">: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binare</w:t>
      </w:r>
      <w:proofErr w:type="spellEnd"/>
      <w:r>
        <w:t>.</w:t>
      </w:r>
    </w:p>
    <w:p w:rsidR="00125BAB" w:rsidRPr="00B83638" w:rsidRDefault="00125BAB" w:rsidP="00BA36DA">
      <w:pPr>
        <w:pStyle w:val="NoSpacing"/>
      </w:pPr>
    </w:p>
    <w:tbl>
      <w:tblPr>
        <w:tblStyle w:val="ReportTable"/>
        <w:tblW w:w="4000" w:type="pct"/>
        <w:tblLook w:val="04A0" w:firstRow="1" w:lastRow="0" w:firstColumn="1" w:lastColumn="0" w:noHBand="0" w:noVBand="1"/>
        <w:tblDescription w:val="Survey results"/>
      </w:tblPr>
      <w:tblGrid>
        <w:gridCol w:w="3782"/>
        <w:gridCol w:w="3698"/>
      </w:tblGrid>
      <w:tr w:rsidR="00980CF0" w:rsidTr="0098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80CF0" w:rsidRDefault="00F909E3">
            <w:pPr>
              <w:keepNext/>
            </w:pPr>
            <w:r>
              <w:t>Data</w:t>
            </w:r>
          </w:p>
        </w:tc>
        <w:tc>
          <w:tcPr>
            <w:tcW w:w="3698" w:type="dxa"/>
          </w:tcPr>
          <w:p w:rsidR="00980CF0" w:rsidRDefault="00F909E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Stare</w:t>
            </w:r>
          </w:p>
        </w:tc>
      </w:tr>
      <w:tr w:rsidR="00980CF0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80CF0" w:rsidRDefault="00F909E3">
            <w:pPr>
              <w:keepNext/>
            </w:pPr>
            <w:r>
              <w:t>7</w:t>
            </w:r>
          </w:p>
        </w:tc>
        <w:tc>
          <w:tcPr>
            <w:tcW w:w="3698" w:type="dxa"/>
          </w:tcPr>
          <w:p w:rsidR="00980CF0" w:rsidRDefault="00F909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980CF0" w:rsidTr="00980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80CF0" w:rsidRDefault="00F909E3">
            <w:pPr>
              <w:keepNext/>
            </w:pPr>
            <w:r>
              <w:t>14</w:t>
            </w:r>
          </w:p>
        </w:tc>
        <w:tc>
          <w:tcPr>
            <w:tcW w:w="3698" w:type="dxa"/>
          </w:tcPr>
          <w:p w:rsidR="00980CF0" w:rsidRDefault="007E3A6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980CF0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80CF0" w:rsidRDefault="00F909E3">
            <w:pPr>
              <w:keepNext/>
            </w:pPr>
            <w:r>
              <w:t>21</w:t>
            </w:r>
          </w:p>
        </w:tc>
        <w:tc>
          <w:tcPr>
            <w:tcW w:w="3698" w:type="dxa"/>
          </w:tcPr>
          <w:p w:rsidR="00980CF0" w:rsidRDefault="009343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980CF0" w:rsidTr="00980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80CF0" w:rsidRDefault="00F909E3">
            <w:r>
              <w:t>28</w:t>
            </w:r>
          </w:p>
        </w:tc>
        <w:tc>
          <w:tcPr>
            <w:tcW w:w="3698" w:type="dxa"/>
          </w:tcPr>
          <w:p w:rsidR="00980CF0" w:rsidRDefault="00E356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F909E3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4.11</w:t>
            </w:r>
          </w:p>
        </w:tc>
        <w:tc>
          <w:tcPr>
            <w:tcW w:w="3698" w:type="dxa"/>
          </w:tcPr>
          <w:p w:rsidR="00F909E3" w:rsidRDefault="001E1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909E3" w:rsidTr="00980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lastRenderedPageBreak/>
              <w:t>11.11</w:t>
            </w:r>
          </w:p>
        </w:tc>
        <w:tc>
          <w:tcPr>
            <w:tcW w:w="3698" w:type="dxa"/>
          </w:tcPr>
          <w:p w:rsidR="00F909E3" w:rsidRDefault="005565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F909E3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18.11</w:t>
            </w:r>
          </w:p>
        </w:tc>
        <w:tc>
          <w:tcPr>
            <w:tcW w:w="3698" w:type="dxa"/>
          </w:tcPr>
          <w:p w:rsidR="00F909E3" w:rsidRDefault="00CA7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909E3" w:rsidTr="00980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25.11</w:t>
            </w:r>
          </w:p>
        </w:tc>
        <w:tc>
          <w:tcPr>
            <w:tcW w:w="3698" w:type="dxa"/>
          </w:tcPr>
          <w:p w:rsidR="00F909E3" w:rsidRDefault="00745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F909E3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2.12</w:t>
            </w:r>
          </w:p>
        </w:tc>
        <w:tc>
          <w:tcPr>
            <w:tcW w:w="3698" w:type="dxa"/>
          </w:tcPr>
          <w:p w:rsidR="00F909E3" w:rsidRDefault="0074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F909E3" w:rsidTr="00980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9.12</w:t>
            </w:r>
          </w:p>
        </w:tc>
        <w:tc>
          <w:tcPr>
            <w:tcW w:w="3698" w:type="dxa"/>
          </w:tcPr>
          <w:p w:rsidR="00F909E3" w:rsidRDefault="00F90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queue</w:t>
            </w:r>
          </w:p>
        </w:tc>
      </w:tr>
      <w:tr w:rsidR="00F909E3" w:rsidTr="0098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F909E3" w:rsidRDefault="00F909E3">
            <w:r>
              <w:t>16.12</w:t>
            </w:r>
          </w:p>
        </w:tc>
        <w:tc>
          <w:tcPr>
            <w:tcW w:w="3698" w:type="dxa"/>
          </w:tcPr>
          <w:p w:rsidR="00F909E3" w:rsidRDefault="00F9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queue</w:t>
            </w:r>
          </w:p>
        </w:tc>
      </w:tr>
    </w:tbl>
    <w:p w:rsidR="00980CF0" w:rsidRDefault="00980CF0"/>
    <w:sectPr w:rsidR="00980CF0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35" w:rsidRDefault="00836C35">
      <w:pPr>
        <w:spacing w:after="0" w:line="240" w:lineRule="auto"/>
      </w:pPr>
      <w:r>
        <w:separator/>
      </w:r>
    </w:p>
  </w:endnote>
  <w:endnote w:type="continuationSeparator" w:id="0">
    <w:p w:rsidR="00836C35" w:rsidRDefault="0083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F6" w:rsidRDefault="00836C35">
    <w:pPr>
      <w:pStyle w:val="Footer"/>
    </w:pPr>
    <w:sdt>
      <w:sdtPr>
        <w:alias w:val="Title"/>
        <w:tag w:val=""/>
        <w:id w:val="280004402"/>
        <w:placeholder>
          <w:docPart w:val="1CEE2B2CB89C41EA8474D8141E2FF7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13EF6">
          <w:t>Programare Procedurala</w:t>
        </w:r>
      </w:sdtContent>
    </w:sdt>
    <w:r w:rsidR="00E13EF6">
      <w:t xml:space="preserve"> - </w:t>
    </w:r>
    <w:sdt>
      <w:sdtPr>
        <w:alias w:val="Date"/>
        <w:tag w:val=""/>
        <w:id w:val="-1976370188"/>
        <w:placeholder>
          <w:docPart w:val="239DE39D9F3A4CA2ACCC44CCDA8C4947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13EF6">
          <w:t>Notite</w:t>
        </w:r>
      </w:sdtContent>
    </w:sdt>
    <w:r w:rsidR="00E13EF6">
      <w:ptab w:relativeTo="margin" w:alignment="right" w:leader="none"/>
    </w:r>
    <w:r w:rsidR="00E13EF6">
      <w:fldChar w:fldCharType="begin"/>
    </w:r>
    <w:r w:rsidR="00E13EF6">
      <w:instrText xml:space="preserve"> PAGE   \* MERGEFORMAT </w:instrText>
    </w:r>
    <w:r w:rsidR="00E13EF6">
      <w:fldChar w:fldCharType="separate"/>
    </w:r>
    <w:r w:rsidR="00750C1A">
      <w:rPr>
        <w:noProof/>
      </w:rPr>
      <w:t>11</w:t>
    </w:r>
    <w:r w:rsidR="00E13E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35" w:rsidRDefault="00836C35">
      <w:pPr>
        <w:spacing w:after="0" w:line="240" w:lineRule="auto"/>
      </w:pPr>
      <w:r>
        <w:separator/>
      </w:r>
    </w:p>
  </w:footnote>
  <w:footnote w:type="continuationSeparator" w:id="0">
    <w:p w:rsidR="00836C35" w:rsidRDefault="0083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CE45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74E5B"/>
    <w:multiLevelType w:val="multilevel"/>
    <w:tmpl w:val="7346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1072C"/>
    <w:multiLevelType w:val="multilevel"/>
    <w:tmpl w:val="C90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96A09"/>
    <w:multiLevelType w:val="multilevel"/>
    <w:tmpl w:val="DB2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35B3"/>
    <w:multiLevelType w:val="multilevel"/>
    <w:tmpl w:val="C99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A3BF1"/>
    <w:multiLevelType w:val="multilevel"/>
    <w:tmpl w:val="7D2E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C3711"/>
    <w:multiLevelType w:val="multilevel"/>
    <w:tmpl w:val="7F0C9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 w15:restartNumberingAfterBreak="0">
    <w:nsid w:val="184F4D26"/>
    <w:multiLevelType w:val="multilevel"/>
    <w:tmpl w:val="EC84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02193"/>
    <w:multiLevelType w:val="multilevel"/>
    <w:tmpl w:val="5686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E6D06"/>
    <w:multiLevelType w:val="multilevel"/>
    <w:tmpl w:val="93EA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B1E9E"/>
    <w:multiLevelType w:val="multilevel"/>
    <w:tmpl w:val="2E9A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0087AF0"/>
    <w:multiLevelType w:val="hybridMultilevel"/>
    <w:tmpl w:val="4FEC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36247"/>
    <w:multiLevelType w:val="hybridMultilevel"/>
    <w:tmpl w:val="36547BCA"/>
    <w:lvl w:ilvl="0" w:tplc="6694C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51893"/>
    <w:multiLevelType w:val="multilevel"/>
    <w:tmpl w:val="E52EBC5E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24FA32F3"/>
    <w:multiLevelType w:val="multilevel"/>
    <w:tmpl w:val="87880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D5846D3"/>
    <w:multiLevelType w:val="multilevel"/>
    <w:tmpl w:val="B18C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03872"/>
    <w:multiLevelType w:val="multilevel"/>
    <w:tmpl w:val="DB2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F5B19"/>
    <w:multiLevelType w:val="multilevel"/>
    <w:tmpl w:val="48A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D6511"/>
    <w:multiLevelType w:val="multilevel"/>
    <w:tmpl w:val="DB24A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56F25A5"/>
    <w:multiLevelType w:val="multilevel"/>
    <w:tmpl w:val="E45A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46581"/>
    <w:multiLevelType w:val="multilevel"/>
    <w:tmpl w:val="DB2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5FD7"/>
    <w:multiLevelType w:val="multilevel"/>
    <w:tmpl w:val="1B04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060F1E"/>
    <w:multiLevelType w:val="multilevel"/>
    <w:tmpl w:val="287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64613"/>
    <w:multiLevelType w:val="hybridMultilevel"/>
    <w:tmpl w:val="FD64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72A7C"/>
    <w:multiLevelType w:val="hybridMultilevel"/>
    <w:tmpl w:val="B644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84D23"/>
    <w:multiLevelType w:val="hybridMultilevel"/>
    <w:tmpl w:val="7DF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56C24"/>
    <w:multiLevelType w:val="hybridMultilevel"/>
    <w:tmpl w:val="01FEBE2C"/>
    <w:lvl w:ilvl="0" w:tplc="3B98AF18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51BE1"/>
    <w:multiLevelType w:val="multilevel"/>
    <w:tmpl w:val="8AE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D3276"/>
    <w:multiLevelType w:val="multilevel"/>
    <w:tmpl w:val="E7484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B150482"/>
    <w:multiLevelType w:val="multilevel"/>
    <w:tmpl w:val="87880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C711A90"/>
    <w:multiLevelType w:val="multilevel"/>
    <w:tmpl w:val="8C56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505B8"/>
    <w:multiLevelType w:val="multilevel"/>
    <w:tmpl w:val="DB2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F112DC"/>
    <w:multiLevelType w:val="hybridMultilevel"/>
    <w:tmpl w:val="64F80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259D8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DE44F1"/>
    <w:multiLevelType w:val="multilevel"/>
    <w:tmpl w:val="4E0A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A3117F"/>
    <w:multiLevelType w:val="multilevel"/>
    <w:tmpl w:val="0112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6311E"/>
    <w:multiLevelType w:val="multilevel"/>
    <w:tmpl w:val="A254DBE8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38" w15:restartNumberingAfterBreak="0">
    <w:nsid w:val="6C8F7F4B"/>
    <w:multiLevelType w:val="multilevel"/>
    <w:tmpl w:val="822C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E51FFE"/>
    <w:multiLevelType w:val="multilevel"/>
    <w:tmpl w:val="D03E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F445391"/>
    <w:multiLevelType w:val="multilevel"/>
    <w:tmpl w:val="DB2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822F3"/>
    <w:multiLevelType w:val="multilevel"/>
    <w:tmpl w:val="EED4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94AE4"/>
    <w:multiLevelType w:val="multilevel"/>
    <w:tmpl w:val="B988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4A5982"/>
    <w:multiLevelType w:val="multilevel"/>
    <w:tmpl w:val="3756448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44" w15:restartNumberingAfterBreak="0">
    <w:nsid w:val="73D574AF"/>
    <w:multiLevelType w:val="multilevel"/>
    <w:tmpl w:val="AED8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CB6087"/>
    <w:multiLevelType w:val="multilevel"/>
    <w:tmpl w:val="D4DE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4B140E"/>
    <w:multiLevelType w:val="multilevel"/>
    <w:tmpl w:val="27D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1F12B3"/>
    <w:multiLevelType w:val="multilevel"/>
    <w:tmpl w:val="AED81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35"/>
  </w:num>
  <w:num w:numId="5">
    <w:abstractNumId w:val="8"/>
  </w:num>
  <w:num w:numId="6">
    <w:abstractNumId w:val="5"/>
  </w:num>
  <w:num w:numId="7">
    <w:abstractNumId w:val="12"/>
  </w:num>
  <w:num w:numId="8">
    <w:abstractNumId w:val="15"/>
  </w:num>
  <w:num w:numId="9">
    <w:abstractNumId w:val="42"/>
  </w:num>
  <w:num w:numId="10">
    <w:abstractNumId w:val="36"/>
  </w:num>
  <w:num w:numId="11">
    <w:abstractNumId w:val="30"/>
  </w:num>
  <w:num w:numId="12">
    <w:abstractNumId w:val="14"/>
  </w:num>
  <w:num w:numId="13">
    <w:abstractNumId w:val="34"/>
  </w:num>
  <w:num w:numId="14">
    <w:abstractNumId w:val="46"/>
  </w:num>
  <w:num w:numId="15">
    <w:abstractNumId w:val="7"/>
  </w:num>
  <w:num w:numId="16">
    <w:abstractNumId w:val="23"/>
  </w:num>
  <w:num w:numId="17">
    <w:abstractNumId w:val="9"/>
  </w:num>
  <w:num w:numId="18">
    <w:abstractNumId w:val="38"/>
  </w:num>
  <w:num w:numId="19">
    <w:abstractNumId w:val="26"/>
  </w:num>
  <w:num w:numId="20">
    <w:abstractNumId w:val="24"/>
  </w:num>
  <w:num w:numId="21">
    <w:abstractNumId w:val="6"/>
  </w:num>
  <w:num w:numId="22">
    <w:abstractNumId w:val="25"/>
  </w:num>
  <w:num w:numId="23">
    <w:abstractNumId w:val="18"/>
  </w:num>
  <w:num w:numId="24">
    <w:abstractNumId w:val="41"/>
  </w:num>
  <w:num w:numId="25">
    <w:abstractNumId w:val="16"/>
  </w:num>
  <w:num w:numId="26">
    <w:abstractNumId w:val="45"/>
  </w:num>
  <w:num w:numId="27">
    <w:abstractNumId w:val="33"/>
  </w:num>
  <w:num w:numId="28">
    <w:abstractNumId w:val="13"/>
  </w:num>
  <w:num w:numId="29">
    <w:abstractNumId w:val="20"/>
  </w:num>
  <w:num w:numId="30">
    <w:abstractNumId w:val="28"/>
  </w:num>
  <w:num w:numId="31">
    <w:abstractNumId w:val="47"/>
  </w:num>
  <w:num w:numId="32">
    <w:abstractNumId w:val="39"/>
  </w:num>
  <w:num w:numId="33">
    <w:abstractNumId w:val="44"/>
  </w:num>
  <w:num w:numId="34">
    <w:abstractNumId w:val="11"/>
  </w:num>
  <w:num w:numId="35">
    <w:abstractNumId w:val="19"/>
  </w:num>
  <w:num w:numId="36">
    <w:abstractNumId w:val="40"/>
  </w:num>
  <w:num w:numId="37">
    <w:abstractNumId w:val="32"/>
  </w:num>
  <w:num w:numId="38">
    <w:abstractNumId w:val="21"/>
  </w:num>
  <w:num w:numId="39">
    <w:abstractNumId w:val="17"/>
  </w:num>
  <w:num w:numId="40">
    <w:abstractNumId w:val="4"/>
  </w:num>
  <w:num w:numId="41">
    <w:abstractNumId w:val="29"/>
  </w:num>
  <w:num w:numId="42">
    <w:abstractNumId w:val="43"/>
  </w:num>
  <w:num w:numId="43">
    <w:abstractNumId w:val="3"/>
  </w:num>
  <w:num w:numId="44">
    <w:abstractNumId w:val="37"/>
  </w:num>
  <w:num w:numId="45">
    <w:abstractNumId w:val="2"/>
  </w:num>
  <w:num w:numId="46">
    <w:abstractNumId w:val="31"/>
  </w:num>
  <w:num w:numId="47">
    <w:abstractNumId w:val="22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55"/>
    <w:rsid w:val="000339AC"/>
    <w:rsid w:val="00125BAB"/>
    <w:rsid w:val="001E17AD"/>
    <w:rsid w:val="001E392D"/>
    <w:rsid w:val="001F0CF2"/>
    <w:rsid w:val="00233DBE"/>
    <w:rsid w:val="0024026A"/>
    <w:rsid w:val="002D7AAC"/>
    <w:rsid w:val="0041216F"/>
    <w:rsid w:val="004545CB"/>
    <w:rsid w:val="004F1ADC"/>
    <w:rsid w:val="004F3CC2"/>
    <w:rsid w:val="0052213C"/>
    <w:rsid w:val="00556586"/>
    <w:rsid w:val="005C3656"/>
    <w:rsid w:val="006A7AD1"/>
    <w:rsid w:val="006B4168"/>
    <w:rsid w:val="007455E0"/>
    <w:rsid w:val="00750C1A"/>
    <w:rsid w:val="007558EE"/>
    <w:rsid w:val="007E3A63"/>
    <w:rsid w:val="007F4140"/>
    <w:rsid w:val="007F59AF"/>
    <w:rsid w:val="00836C35"/>
    <w:rsid w:val="00843C27"/>
    <w:rsid w:val="00934207"/>
    <w:rsid w:val="009343AE"/>
    <w:rsid w:val="00957CC3"/>
    <w:rsid w:val="00980CF0"/>
    <w:rsid w:val="00A31439"/>
    <w:rsid w:val="00A55FB5"/>
    <w:rsid w:val="00A57D91"/>
    <w:rsid w:val="00AB5A86"/>
    <w:rsid w:val="00AD277B"/>
    <w:rsid w:val="00B83638"/>
    <w:rsid w:val="00BA36DA"/>
    <w:rsid w:val="00BE13E8"/>
    <w:rsid w:val="00C22B5B"/>
    <w:rsid w:val="00C82A6C"/>
    <w:rsid w:val="00C97DA0"/>
    <w:rsid w:val="00CA4EC1"/>
    <w:rsid w:val="00CA79F1"/>
    <w:rsid w:val="00D34FE6"/>
    <w:rsid w:val="00D4390D"/>
    <w:rsid w:val="00D51C01"/>
    <w:rsid w:val="00DE4C7E"/>
    <w:rsid w:val="00E13EF6"/>
    <w:rsid w:val="00E2334A"/>
    <w:rsid w:val="00E3561B"/>
    <w:rsid w:val="00E44855"/>
    <w:rsid w:val="00EA2665"/>
    <w:rsid w:val="00F57CBF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AB443-EA0C-49B2-AB1B-1FF3C8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13E8"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3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44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85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8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8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5"/>
    <w:rPr>
      <w:rFonts w:ascii="Segoe UI" w:hAnsi="Segoe UI" w:cs="Segoe UI"/>
      <w:sz w:val="18"/>
      <w:szCs w:val="18"/>
    </w:rPr>
  </w:style>
  <w:style w:type="character" w:customStyle="1" w:styleId="datatypes2">
    <w:name w:val="datatypes2"/>
    <w:basedOn w:val="DefaultParagraphFont"/>
    <w:rsid w:val="00E44855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DefaultParagraphFont"/>
    <w:rsid w:val="00E44855"/>
    <w:rPr>
      <w:color w:val="008200"/>
      <w:bdr w:val="none" w:sz="0" w:space="0" w:color="auto" w:frame="1"/>
    </w:rPr>
  </w:style>
  <w:style w:type="paragraph" w:styleId="ListParagraph">
    <w:name w:val="List Paragraph"/>
    <w:basedOn w:val="Normal"/>
    <w:uiPriority w:val="34"/>
    <w:unhideWhenUsed/>
    <w:qFormat/>
    <w:rsid w:val="00843C27"/>
    <w:pPr>
      <w:ind w:left="720"/>
      <w:contextualSpacing/>
    </w:pPr>
  </w:style>
  <w:style w:type="character" w:customStyle="1" w:styleId="string2">
    <w:name w:val="string2"/>
    <w:basedOn w:val="DefaultParagraphFont"/>
    <w:rsid w:val="00A55FB5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7E3A63"/>
    <w:rPr>
      <w:b/>
      <w:bCs/>
      <w:color w:val="006699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C22B5B"/>
    <w:rPr>
      <w:color w:val="80808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16F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1216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12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3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5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0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0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6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1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2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9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9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3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95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6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6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8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0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6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8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5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7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4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9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8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6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3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5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4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5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5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9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0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1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5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1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1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7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0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13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2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7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3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9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4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0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na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D3E19613C14F07AAE4B555D5D8A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17B5-7947-4C74-9C10-7B0BC1BCB69B}"/>
      </w:docPartPr>
      <w:docPartBody>
        <w:p w:rsidR="00B82CCC" w:rsidRDefault="0053226C">
          <w:pPr>
            <w:pStyle w:val="A4D3E19613C14F07AAE4B555D5D8A2DB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1CEE2B2CB89C41EA8474D8141E2FF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D440-F6F6-4D01-8879-BAE7344D3F0B}"/>
      </w:docPartPr>
      <w:docPartBody>
        <w:p w:rsidR="00B82CCC" w:rsidRDefault="0053226C">
          <w:pPr>
            <w:pStyle w:val="1CEE2B2CB89C41EA8474D8141E2FF75D"/>
          </w:pPr>
          <w:r>
            <w:t>[Client Satisfaction Survey Report]</w:t>
          </w:r>
        </w:p>
      </w:docPartBody>
    </w:docPart>
    <w:docPart>
      <w:docPartPr>
        <w:name w:val="239DE39D9F3A4CA2ACCC44CCDA8C4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70D6A-2006-454D-8C62-1C423F300AF1}"/>
      </w:docPartPr>
      <w:docPartBody>
        <w:p w:rsidR="00B82CCC" w:rsidRDefault="0053226C">
          <w:pPr>
            <w:pStyle w:val="239DE39D9F3A4CA2ACCC44CCDA8C494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16"/>
    <w:rsid w:val="00033E1D"/>
    <w:rsid w:val="000E02F3"/>
    <w:rsid w:val="00111716"/>
    <w:rsid w:val="0012205D"/>
    <w:rsid w:val="001B312C"/>
    <w:rsid w:val="0053226C"/>
    <w:rsid w:val="00A06928"/>
    <w:rsid w:val="00B82CCC"/>
    <w:rsid w:val="00BE67DA"/>
    <w:rsid w:val="00F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2F3"/>
    <w:rPr>
      <w:color w:val="5B9BD5" w:themeColor="accent1"/>
    </w:rPr>
  </w:style>
  <w:style w:type="paragraph" w:customStyle="1" w:styleId="905B1F7663CD420593035183E751CB61">
    <w:name w:val="905B1F7663CD420593035183E751CB61"/>
  </w:style>
  <w:style w:type="paragraph" w:customStyle="1" w:styleId="7797C007751045A9A78B9A0C9968B7B8">
    <w:name w:val="7797C007751045A9A78B9A0C9968B7B8"/>
  </w:style>
  <w:style w:type="paragraph" w:customStyle="1" w:styleId="9044CE5A1D804BCDAFABD6E257C5F059">
    <w:name w:val="9044CE5A1D804BCDAFABD6E257C5F059"/>
  </w:style>
  <w:style w:type="paragraph" w:customStyle="1" w:styleId="0C3F7104F2D14FC3903BBF9359814B09">
    <w:name w:val="0C3F7104F2D14FC3903BBF9359814B09"/>
  </w:style>
  <w:style w:type="paragraph" w:customStyle="1" w:styleId="A4D3E19613C14F07AAE4B555D5D8A2DB">
    <w:name w:val="A4D3E19613C14F07AAE4B555D5D8A2DB"/>
  </w:style>
  <w:style w:type="paragraph" w:customStyle="1" w:styleId="0456CF0129104679B4CB3F0F6AC7857F">
    <w:name w:val="0456CF0129104679B4CB3F0F6AC7857F"/>
  </w:style>
  <w:style w:type="paragraph" w:customStyle="1" w:styleId="761F753FDC7C4F7F9A2B193466843911">
    <w:name w:val="761F753FDC7C4F7F9A2B193466843911"/>
  </w:style>
  <w:style w:type="paragraph" w:customStyle="1" w:styleId="D0A09CD3FCD24C51B5E1E822611E0344">
    <w:name w:val="D0A09CD3FCD24C51B5E1E822611E0344"/>
  </w:style>
  <w:style w:type="paragraph" w:customStyle="1" w:styleId="F94F9A82190D4F51875029B77E82E8C7">
    <w:name w:val="F94F9A82190D4F51875029B77E82E8C7"/>
  </w:style>
  <w:style w:type="paragraph" w:customStyle="1" w:styleId="1CEE2B2CB89C41EA8474D8141E2FF75D">
    <w:name w:val="1CEE2B2CB89C41EA8474D8141E2FF75D"/>
  </w:style>
  <w:style w:type="paragraph" w:customStyle="1" w:styleId="239DE39D9F3A4CA2ACCC44CCDA8C4947">
    <w:name w:val="239DE39D9F3A4CA2ACCC44CCDA8C4947"/>
  </w:style>
  <w:style w:type="paragraph" w:customStyle="1" w:styleId="166180E7DD784E04937A88D8467A06D4">
    <w:name w:val="166180E7DD784E04937A88D8467A06D4"/>
    <w:rsid w:val="00111716"/>
  </w:style>
  <w:style w:type="paragraph" w:customStyle="1" w:styleId="1A4F23952AD84176884C264DF052368F">
    <w:name w:val="1A4F23952AD84176884C264DF052368F"/>
    <w:rsid w:val="00111716"/>
  </w:style>
  <w:style w:type="paragraph" w:customStyle="1" w:styleId="29806ED266EA49B485D70FE5B64466A2">
    <w:name w:val="29806ED266EA49B485D70FE5B64466A2"/>
    <w:rsid w:val="00111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Notite</PublishDate>
  <Abstract/>
  <CompanyAddress>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C4742-9F15-445E-A4B3-07354D10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3691</TotalTime>
  <Pages>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Programare Procedurala</vt:lpstr>
    </vt:vector>
  </TitlesOfParts>
  <Company/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Programare Procedurala</dc:title>
  <dc:subject/>
  <dc:creator>Cristina Mihailescu</dc:creator>
  <cp:keywords/>
  <dc:description/>
  <cp:lastModifiedBy>Cristina Mihailescu</cp:lastModifiedBy>
  <cp:revision>11</cp:revision>
  <dcterms:created xsi:type="dcterms:W3CDTF">2015-12-17T15:08:00Z</dcterms:created>
  <dcterms:modified xsi:type="dcterms:W3CDTF">2016-01-05T20:21:00Z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